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05679" w14:textId="0D384676" w:rsidR="00BA5448" w:rsidRDefault="00EE5776" w:rsidP="00BA5448">
      <w:pPr>
        <w:pStyle w:val="T1"/>
        <w:pBdr>
          <w:top w:val="none" w:sz="0" w:space="0" w:color="auto"/>
          <w:left w:val="none" w:sz="0" w:space="0" w:color="auto"/>
          <w:bottom w:val="none" w:sz="0" w:space="0" w:color="auto"/>
          <w:right w:val="none" w:sz="0" w:space="0" w:color="auto"/>
        </w:pBdr>
        <w:jc w:val="left"/>
      </w:pPr>
      <w:r>
        <w:t>SER422 Spring 2016 Lab2</w:t>
      </w:r>
      <w:r>
        <w:br/>
        <w:t>Assigned 2/3/13</w:t>
      </w:r>
      <w:r w:rsidR="0080785C">
        <w:t>, due 2/18/16</w:t>
      </w:r>
      <w:r>
        <w:t xml:space="preserve"> at 11:59:00</w:t>
      </w:r>
      <w:r w:rsidR="00BA5448">
        <w:t xml:space="preserve">pm via submission to </w:t>
      </w:r>
      <w:r>
        <w:t>Blackboard</w:t>
      </w:r>
    </w:p>
    <w:p w14:paraId="4FA2172E" w14:textId="77777777" w:rsidR="00165DAD" w:rsidRDefault="00165DAD" w:rsidP="00BA5448">
      <w:pPr>
        <w:spacing w:before="0" w:line="240" w:lineRule="auto"/>
      </w:pPr>
    </w:p>
    <w:p w14:paraId="18601488" w14:textId="7486184B" w:rsidR="00165DAD" w:rsidRDefault="005F608A" w:rsidP="00BA5448">
      <w:pPr>
        <w:spacing w:before="0" w:line="240" w:lineRule="auto"/>
      </w:pPr>
      <w:r>
        <w:t xml:space="preserve">In this lab you are </w:t>
      </w:r>
      <w:r w:rsidR="00D91202">
        <w:t>required to complete</w:t>
      </w:r>
      <w:r>
        <w:t xml:space="preserve"> 2</w:t>
      </w:r>
      <w:r w:rsidR="00165DAD">
        <w:t xml:space="preserve"> tasks. The first </w:t>
      </w:r>
      <w:r>
        <w:t>asks you to code a simple Java servlet</w:t>
      </w:r>
      <w:r w:rsidR="00D91202">
        <w:t>-based application</w:t>
      </w:r>
      <w:r w:rsidR="00165DAD">
        <w:t>.</w:t>
      </w:r>
      <w:r>
        <w:t xml:space="preserve"> The second asks you to add simple </w:t>
      </w:r>
      <w:proofErr w:type="spellStart"/>
      <w:r>
        <w:t>stateful</w:t>
      </w:r>
      <w:proofErr w:type="spellEnd"/>
      <w:r>
        <w:t xml:space="preserve"> behavior.</w:t>
      </w:r>
    </w:p>
    <w:p w14:paraId="3501B380" w14:textId="77777777" w:rsidR="00D42174" w:rsidRDefault="00D42174" w:rsidP="00BA5448">
      <w:pPr>
        <w:spacing w:before="0" w:line="240" w:lineRule="auto"/>
      </w:pPr>
    </w:p>
    <w:p w14:paraId="236F0E05" w14:textId="77777777" w:rsidR="00D42174" w:rsidRDefault="00D42174" w:rsidP="00D42174">
      <w:pPr>
        <w:spacing w:line="240" w:lineRule="auto"/>
      </w:pPr>
      <w:r>
        <w:rPr>
          <w:b/>
          <w:u w:val="single"/>
        </w:rPr>
        <w:t>Submission:</w:t>
      </w:r>
    </w:p>
    <w:p w14:paraId="7679A6F6" w14:textId="77777777" w:rsidR="00D42174" w:rsidRDefault="00D42174" w:rsidP="00D42174">
      <w:pPr>
        <w:spacing w:line="240" w:lineRule="auto"/>
      </w:pPr>
      <w:r>
        <w:t xml:space="preserve">For submission, you should submit to Blackboard a single </w:t>
      </w:r>
      <w:proofErr w:type="spellStart"/>
      <w:r>
        <w:t>zipfile</w:t>
      </w:r>
      <w:proofErr w:type="spellEnd"/>
      <w:r>
        <w:t xml:space="preserve"> named lab2_&lt;asurite1&gt;.zip (or .jar) that has within it 2 WAR files (one for each application), and 2 source trees.</w:t>
      </w:r>
    </w:p>
    <w:p w14:paraId="340720B5" w14:textId="77777777" w:rsidR="00D42174" w:rsidRDefault="00D42174" w:rsidP="00D42174">
      <w:pPr>
        <w:pStyle w:val="ListParagraph"/>
        <w:numPr>
          <w:ilvl w:val="0"/>
          <w:numId w:val="7"/>
        </w:numPr>
        <w:spacing w:line="240" w:lineRule="auto"/>
      </w:pPr>
      <w:r>
        <w:t>WAR files should not have any source (.java) files in them.</w:t>
      </w:r>
    </w:p>
    <w:p w14:paraId="107E849E" w14:textId="77777777" w:rsidR="00D42174" w:rsidRDefault="00D42174" w:rsidP="00D42174">
      <w:pPr>
        <w:pStyle w:val="ListParagraph"/>
        <w:numPr>
          <w:ilvl w:val="0"/>
          <w:numId w:val="7"/>
        </w:numPr>
        <w:spacing w:line="240" w:lineRule="auto"/>
      </w:pPr>
      <w:r>
        <w:t>Source trees are the directory contents of your development directory without the compiled artifacts (no “classes” or “bin” subdirectories) and no WAR files. All of your *.java, properties, and static resources should be in this file. Your ant clean target should take care of this.</w:t>
      </w:r>
    </w:p>
    <w:p w14:paraId="1D500F7E" w14:textId="50938C68" w:rsidR="00D42174" w:rsidRDefault="00D42174" w:rsidP="00D42174">
      <w:pPr>
        <w:pStyle w:val="ListParagraph"/>
        <w:numPr>
          <w:ilvl w:val="0"/>
          <w:numId w:val="7"/>
        </w:numPr>
        <w:spacing w:line="240" w:lineRule="auto"/>
      </w:pPr>
      <w:r>
        <w:t>I expect a build.xml to be provided with targets “compile”, “build”, “</w:t>
      </w:r>
      <w:proofErr w:type="spellStart"/>
      <w:r>
        <w:t>dist</w:t>
      </w:r>
      <w:proofErr w:type="spellEnd"/>
      <w:r>
        <w:t>”, “clean” and “deploy” (at a minimum). You should be able to customize mine quiet easily.</w:t>
      </w:r>
    </w:p>
    <w:p w14:paraId="3900708F" w14:textId="77777777" w:rsidR="00BA5448" w:rsidRDefault="00BA5448" w:rsidP="00BA5448">
      <w:pPr>
        <w:spacing w:before="0" w:line="240" w:lineRule="auto"/>
      </w:pPr>
    </w:p>
    <w:p w14:paraId="60EAFEE8" w14:textId="77777777" w:rsidR="00BA5448" w:rsidRPr="00402890" w:rsidRDefault="00BA5448" w:rsidP="00BA5448">
      <w:pPr>
        <w:rPr>
          <w:b/>
          <w:u w:val="single"/>
        </w:rPr>
      </w:pPr>
      <w:r>
        <w:rPr>
          <w:b/>
          <w:u w:val="single"/>
        </w:rPr>
        <w:t xml:space="preserve">Task 1: </w:t>
      </w:r>
      <w:r w:rsidR="005F608A">
        <w:rPr>
          <w:b/>
          <w:u w:val="single"/>
        </w:rPr>
        <w:t>Simple servlet functionality (5</w:t>
      </w:r>
      <w:r w:rsidR="00165DAD">
        <w:rPr>
          <w:b/>
          <w:u w:val="single"/>
        </w:rPr>
        <w:t>0%</w:t>
      </w:r>
      <w:r>
        <w:rPr>
          <w:b/>
          <w:u w:val="single"/>
        </w:rPr>
        <w:t>)</w:t>
      </w:r>
    </w:p>
    <w:p w14:paraId="3241E5C5" w14:textId="77777777" w:rsidR="005F608A" w:rsidRDefault="005F608A" w:rsidP="00BA5448">
      <w:r>
        <w:t>Write a complete web application that does the following:</w:t>
      </w:r>
    </w:p>
    <w:p w14:paraId="25188817" w14:textId="52B51D7F" w:rsidR="005F608A" w:rsidRDefault="00D42174" w:rsidP="00036807">
      <w:pPr>
        <w:pStyle w:val="ListParagraph"/>
        <w:numPr>
          <w:ilvl w:val="0"/>
          <w:numId w:val="5"/>
        </w:numPr>
        <w:ind w:left="360"/>
      </w:pPr>
      <w:r>
        <w:t xml:space="preserve">(5 pts) </w:t>
      </w:r>
      <w:r w:rsidR="005F608A">
        <w:t xml:space="preserve">Provides a web form </w:t>
      </w:r>
      <w:r w:rsidR="00960B6E">
        <w:t>allowing</w:t>
      </w:r>
      <w:r w:rsidR="005F608A">
        <w:t xml:space="preserve"> </w:t>
      </w:r>
      <w:r w:rsidR="00960B6E">
        <w:t xml:space="preserve">a </w:t>
      </w:r>
      <w:r w:rsidR="005F608A">
        <w:t xml:space="preserve">user to input </w:t>
      </w:r>
      <w:r w:rsidR="00260FD1">
        <w:t>a first/last</w:t>
      </w:r>
      <w:r w:rsidR="005F608A">
        <w:t xml:space="preserve"> name, languages </w:t>
      </w:r>
      <w:r w:rsidR="00260FD1">
        <w:t>the person</w:t>
      </w:r>
      <w:r w:rsidR="005F608A">
        <w:t xml:space="preserve"> knows how to program in, days of the week </w:t>
      </w:r>
      <w:r w:rsidR="00260FD1">
        <w:t>the person</w:t>
      </w:r>
      <w:r w:rsidR="005F608A">
        <w:t xml:space="preserve"> can meet, and at least one additional descriptive attribute you decide to add.</w:t>
      </w:r>
    </w:p>
    <w:p w14:paraId="3929A5CF" w14:textId="573BE864" w:rsidR="005F608A" w:rsidRDefault="00D42174" w:rsidP="00036807">
      <w:pPr>
        <w:pStyle w:val="ListParagraph"/>
        <w:numPr>
          <w:ilvl w:val="0"/>
          <w:numId w:val="5"/>
        </w:numPr>
        <w:ind w:left="360"/>
      </w:pPr>
      <w:r>
        <w:t xml:space="preserve">(20 pts) </w:t>
      </w:r>
      <w:r w:rsidR="005F608A">
        <w:t xml:space="preserve">The web form </w:t>
      </w:r>
      <w:r w:rsidR="00960B6E">
        <w:t>must</w:t>
      </w:r>
      <w:r w:rsidR="005F608A">
        <w:t xml:space="preserve"> POST to a URL. The POST should be handled by your servlet, which will receive the information and persist it to a</w:t>
      </w:r>
      <w:r w:rsidR="00B303BE">
        <w:t>n XML</w:t>
      </w:r>
      <w:r w:rsidR="005F608A">
        <w:t xml:space="preserve"> file accessible by your web context. The browser should display a message stating the transaction was successful (or not) followed by a count of the number of entries in the file, and a hyperlink back to the web form page (is there a way not to hardcode this?).</w:t>
      </w:r>
    </w:p>
    <w:p w14:paraId="0DCACCAB" w14:textId="028CEBB4" w:rsidR="005F608A" w:rsidRDefault="00D42174" w:rsidP="00036807">
      <w:pPr>
        <w:pStyle w:val="ListParagraph"/>
        <w:numPr>
          <w:ilvl w:val="0"/>
          <w:numId w:val="5"/>
        </w:numPr>
        <w:ind w:left="360"/>
      </w:pPr>
      <w:r>
        <w:t xml:space="preserve">(25 pts) </w:t>
      </w:r>
      <w:r w:rsidR="005F608A">
        <w:t xml:space="preserve">The servlet </w:t>
      </w:r>
      <w:r w:rsidR="00960B6E">
        <w:t>must</w:t>
      </w:r>
      <w:r w:rsidR="005F608A">
        <w:t xml:space="preserve"> accept a GET request that lists all the entries in the file. </w:t>
      </w:r>
    </w:p>
    <w:p w14:paraId="197D019E" w14:textId="77777777" w:rsidR="00B303BE" w:rsidRDefault="00B303BE" w:rsidP="00036807">
      <w:pPr>
        <w:pStyle w:val="ListParagraph"/>
        <w:numPr>
          <w:ilvl w:val="1"/>
          <w:numId w:val="5"/>
        </w:numPr>
        <w:ind w:left="720"/>
      </w:pPr>
      <w:r>
        <w:t>If the browser is a Chrome browser then set a pink background color.</w:t>
      </w:r>
    </w:p>
    <w:p w14:paraId="381A8720" w14:textId="6E2F7B14" w:rsidR="005F608A" w:rsidRDefault="00B303BE" w:rsidP="00036807">
      <w:pPr>
        <w:pStyle w:val="ListParagraph"/>
        <w:numPr>
          <w:ilvl w:val="1"/>
          <w:numId w:val="5"/>
        </w:numPr>
        <w:ind w:left="720"/>
      </w:pPr>
      <w:r>
        <w:t>T</w:t>
      </w:r>
      <w:r w:rsidR="005F608A">
        <w:t>he GET should take one or more query parameters that filter results by a substring of the attribute nam</w:t>
      </w:r>
      <w:r w:rsidR="00DC69F8">
        <w:t>ed in the query string. Example</w:t>
      </w:r>
      <w:r w:rsidR="005F608A">
        <w:t>:</w:t>
      </w:r>
    </w:p>
    <w:p w14:paraId="6CBEA9A5" w14:textId="7C8963F0" w:rsidR="00DC69F8" w:rsidRDefault="005F608A" w:rsidP="00036807">
      <w:pPr>
        <w:pStyle w:val="ListParagraph"/>
        <w:numPr>
          <w:ilvl w:val="2"/>
          <w:numId w:val="5"/>
        </w:numPr>
        <w:ind w:left="900"/>
      </w:pPr>
      <w:r>
        <w:t>“</w:t>
      </w:r>
      <w:r w:rsidR="00D11D78">
        <w:t>GET</w:t>
      </w:r>
      <w:r>
        <w:t>/&lt;context&gt;/&lt;servlet&gt;?firstname=</w:t>
      </w:r>
      <w:r w:rsidR="0041549C">
        <w:t>R</w:t>
      </w:r>
      <w:r>
        <w:t>ob&amp;languages=</w:t>
      </w:r>
      <w:r w:rsidR="00DC69F8">
        <w:t>scala+lisp&amp;days=M</w:t>
      </w:r>
      <w:r w:rsidR="00BD7AE9">
        <w:t>+</w:t>
      </w:r>
      <w:r w:rsidR="00DC69F8">
        <w:t>W</w:t>
      </w:r>
      <w:r w:rsidR="000C5D93">
        <w:t>&amp;hair=blonde</w:t>
      </w:r>
      <w:r w:rsidR="00DC69F8">
        <w:t xml:space="preserve">” on this </w:t>
      </w:r>
      <w:r w:rsidR="000C5D93">
        <w:t>data (this assumes the custom attribute you added was “hair”)</w:t>
      </w:r>
      <w:r w:rsidR="00DC69F8">
        <w:t>:</w:t>
      </w:r>
    </w:p>
    <w:p w14:paraId="697F02AB" w14:textId="77777777" w:rsidR="00DC69F8" w:rsidRDefault="00DC69F8" w:rsidP="00DC69F8">
      <w:pPr>
        <w:pStyle w:val="ListParagraph"/>
        <w:numPr>
          <w:ilvl w:val="3"/>
          <w:numId w:val="5"/>
        </w:numPr>
        <w:ind w:left="2160"/>
      </w:pPr>
      <w:r>
        <w:t xml:space="preserve">“Bob Smith, java </w:t>
      </w:r>
      <w:proofErr w:type="spellStart"/>
      <w:r>
        <w:t>scala</w:t>
      </w:r>
      <w:proofErr w:type="spellEnd"/>
      <w:r>
        <w:t xml:space="preserve"> c, Monday Thursday</w:t>
      </w:r>
      <w:r w:rsidR="000C5D93">
        <w:t>, brunette</w:t>
      </w:r>
      <w:r>
        <w:t>”</w:t>
      </w:r>
    </w:p>
    <w:p w14:paraId="48965155" w14:textId="77777777" w:rsidR="00DC69F8" w:rsidRDefault="00DC69F8" w:rsidP="00DC69F8">
      <w:pPr>
        <w:pStyle w:val="ListParagraph"/>
        <w:numPr>
          <w:ilvl w:val="3"/>
          <w:numId w:val="5"/>
        </w:numPr>
        <w:ind w:left="2160"/>
      </w:pPr>
      <w:r>
        <w:t xml:space="preserve">“Rob Roy, </w:t>
      </w:r>
      <w:proofErr w:type="spellStart"/>
      <w:r>
        <w:t>scala</w:t>
      </w:r>
      <w:proofErr w:type="spellEnd"/>
      <w:r>
        <w:t xml:space="preserve"> </w:t>
      </w:r>
      <w:proofErr w:type="spellStart"/>
      <w:r>
        <w:t>ada</w:t>
      </w:r>
      <w:proofErr w:type="spellEnd"/>
      <w:r>
        <w:t>, Wednesday Friday</w:t>
      </w:r>
      <w:r w:rsidR="000C5D93">
        <w:t>, blonde</w:t>
      </w:r>
      <w:r>
        <w:t>”</w:t>
      </w:r>
    </w:p>
    <w:p w14:paraId="49BB0358" w14:textId="77777777" w:rsidR="00DC69F8" w:rsidRDefault="00DC69F8" w:rsidP="00DC69F8">
      <w:pPr>
        <w:pStyle w:val="ListParagraph"/>
        <w:numPr>
          <w:ilvl w:val="3"/>
          <w:numId w:val="5"/>
        </w:numPr>
        <w:ind w:left="2160"/>
      </w:pPr>
      <w:r>
        <w:t>“Sue Sink, lisp C#, Monday Wednesday</w:t>
      </w:r>
      <w:r w:rsidR="000C5D93">
        <w:t>, black</w:t>
      </w:r>
    </w:p>
    <w:p w14:paraId="2E91ADCC" w14:textId="477E45A0" w:rsidR="00B303BE" w:rsidRPr="00D42174" w:rsidRDefault="00DC69F8" w:rsidP="00D42174">
      <w:pPr>
        <w:ind w:left="720"/>
      </w:pPr>
      <w:r>
        <w:t>Would return 2 but not number</w:t>
      </w:r>
      <w:r w:rsidR="000C5D93">
        <w:t xml:space="preserve"> 1 and</w:t>
      </w:r>
      <w:r>
        <w:t xml:space="preserve"> 3. Note that the parameters of different attributes are </w:t>
      </w:r>
      <w:proofErr w:type="spellStart"/>
      <w:r>
        <w:t>AND’d</w:t>
      </w:r>
      <w:proofErr w:type="spellEnd"/>
      <w:r>
        <w:t xml:space="preserve"> together, while within a multi-valued attribute it is an OR.</w:t>
      </w:r>
      <w:r w:rsidR="00D91202">
        <w:t xml:space="preserve"> Note that if</w:t>
      </w:r>
      <w:r w:rsidR="000C5D93">
        <w:t xml:space="preserve"> no parameters are </w:t>
      </w:r>
      <w:r w:rsidR="00D91202">
        <w:t xml:space="preserve">given to the GET then the entire set of entries should be returned. </w:t>
      </w:r>
      <w:r w:rsidR="005F608A">
        <w:t>Make certain that the results of GETs are not cached by the browser.</w:t>
      </w:r>
    </w:p>
    <w:p w14:paraId="01E67D2F" w14:textId="77777777" w:rsidR="005F608A" w:rsidRDefault="005F608A" w:rsidP="005F608A">
      <w:r w:rsidRPr="00036807">
        <w:rPr>
          <w:i/>
          <w:u w:val="single"/>
        </w:rPr>
        <w:t>Constraints</w:t>
      </w:r>
      <w:r>
        <w:t>:</w:t>
      </w:r>
    </w:p>
    <w:p w14:paraId="025D2B14" w14:textId="5EFBF3F4" w:rsidR="005F608A" w:rsidRDefault="00EE5776" w:rsidP="00036807">
      <w:pPr>
        <w:pStyle w:val="ListParagraph"/>
        <w:numPr>
          <w:ilvl w:val="0"/>
          <w:numId w:val="6"/>
        </w:numPr>
        <w:ind w:left="360"/>
      </w:pPr>
      <w:r>
        <w:t xml:space="preserve">The web application should use </w:t>
      </w:r>
      <w:r w:rsidRPr="0047756F">
        <w:rPr>
          <w:color w:val="FF0000"/>
        </w:rPr>
        <w:t>2 separate</w:t>
      </w:r>
      <w:r w:rsidR="005F608A" w:rsidRPr="0047756F">
        <w:rPr>
          <w:color w:val="FF0000"/>
        </w:rPr>
        <w:t xml:space="preserve"> servlet</w:t>
      </w:r>
      <w:r w:rsidRPr="0047756F">
        <w:rPr>
          <w:color w:val="FF0000"/>
        </w:rPr>
        <w:t xml:space="preserve">s </w:t>
      </w:r>
      <w:r>
        <w:t xml:space="preserve">for steps 2 and 3. The context name should be </w:t>
      </w:r>
      <w:r w:rsidR="00F40054">
        <w:t>/ser422/</w:t>
      </w:r>
      <w:r>
        <w:t>lab2task1. The POST action (step 2) should go to relative path “</w:t>
      </w:r>
      <w:proofErr w:type="spellStart"/>
      <w:r>
        <w:t>post_coder</w:t>
      </w:r>
      <w:proofErr w:type="spellEnd"/>
      <w:r>
        <w:t>”</w:t>
      </w:r>
      <w:r w:rsidR="005F608A">
        <w:t>.</w:t>
      </w:r>
      <w:r>
        <w:t xml:space="preserve"> The GET action (step 3) should go t</w:t>
      </w:r>
      <w:r w:rsidR="009F6E25">
        <w:t>o a relative path “</w:t>
      </w:r>
      <w:proofErr w:type="spellStart"/>
      <w:r w:rsidR="009F6E25">
        <w:t>get_coders</w:t>
      </w:r>
      <w:proofErr w:type="spellEnd"/>
      <w:r w:rsidR="009F6E25">
        <w:t>”.</w:t>
      </w:r>
    </w:p>
    <w:p w14:paraId="4B4A4ED0" w14:textId="77777777" w:rsidR="005F608A" w:rsidRDefault="005F608A" w:rsidP="00036807">
      <w:pPr>
        <w:pStyle w:val="ListParagraph"/>
        <w:numPr>
          <w:ilvl w:val="0"/>
          <w:numId w:val="6"/>
        </w:numPr>
        <w:ind w:left="360"/>
      </w:pPr>
      <w:r>
        <w:lastRenderedPageBreak/>
        <w:t>The HTML generated does not have to be fancy, just readable on the browser. This lab is not about aesthetics, it is about learning servlet structure.</w:t>
      </w:r>
      <w:r w:rsidR="009F6E25">
        <w:t xml:space="preserve"> </w:t>
      </w:r>
      <w:r w:rsidR="009F6E25" w:rsidRPr="002E537C">
        <w:rPr>
          <w:color w:val="FF0000"/>
        </w:rPr>
        <w:t>Your HTML (or your servlet-generated content) should not hardcode references to “localhost” or port “8080” anywhere in your code</w:t>
      </w:r>
      <w:r w:rsidR="009F6E25">
        <w:t>.</w:t>
      </w:r>
    </w:p>
    <w:p w14:paraId="7CBE6EBF" w14:textId="559E62D9" w:rsidR="009F6E25" w:rsidRDefault="002F6792" w:rsidP="00036807">
      <w:pPr>
        <w:pStyle w:val="ListParagraph"/>
        <w:numPr>
          <w:ilvl w:val="0"/>
          <w:numId w:val="6"/>
        </w:numPr>
        <w:ind w:left="360"/>
      </w:pPr>
      <w:r>
        <w:t>P</w:t>
      </w:r>
      <w:r w:rsidR="00DC69F8">
        <w:t>ersist the data</w:t>
      </w:r>
      <w:r>
        <w:t xml:space="preserve"> in </w:t>
      </w:r>
      <w:r w:rsidR="00D91202">
        <w:t xml:space="preserve">a local XML file named </w:t>
      </w:r>
      <w:r w:rsidR="00D91202" w:rsidRPr="002E537C">
        <w:rPr>
          <w:color w:val="FF0000"/>
        </w:rPr>
        <w:t>lab2</w:t>
      </w:r>
      <w:r w:rsidRPr="002E537C">
        <w:rPr>
          <w:color w:val="FF0000"/>
        </w:rPr>
        <w:t xml:space="preserve">.xml </w:t>
      </w:r>
      <w:r>
        <w:t xml:space="preserve">under your </w:t>
      </w:r>
      <w:proofErr w:type="spellStart"/>
      <w:r>
        <w:t>webapp</w:t>
      </w:r>
      <w:proofErr w:type="spellEnd"/>
      <w:r>
        <w:t xml:space="preserve"> context (not out on your local hard drive somewhere</w:t>
      </w:r>
      <w:r w:rsidR="00DC69F8">
        <w:t xml:space="preserve">. The </w:t>
      </w:r>
      <w:r>
        <w:t>XML</w:t>
      </w:r>
      <w:r w:rsidR="00DC69F8">
        <w:t xml:space="preserve"> format is up to you. Remember not to hardcode directory paths</w:t>
      </w:r>
      <w:r>
        <w:t>, and to consider concurrent access</w:t>
      </w:r>
      <w:r w:rsidR="00DC69F8">
        <w:t>!</w:t>
      </w:r>
    </w:p>
    <w:p w14:paraId="30AB8FAC" w14:textId="77777777" w:rsidR="00BA5448" w:rsidRDefault="009F6E25" w:rsidP="00036807">
      <w:pPr>
        <w:pStyle w:val="ListParagraph"/>
        <w:numPr>
          <w:ilvl w:val="0"/>
          <w:numId w:val="6"/>
        </w:numPr>
        <w:ind w:left="360"/>
      </w:pPr>
      <w:r>
        <w:t xml:space="preserve">For this task you are not required to show it works on 2 separate Tomcats running behind an </w:t>
      </w:r>
      <w:proofErr w:type="spellStart"/>
      <w:r>
        <w:t>httpd</w:t>
      </w:r>
      <w:proofErr w:type="spellEnd"/>
      <w:r>
        <w:t xml:space="preserve"> server.</w:t>
      </w:r>
      <w:r w:rsidR="005F608A">
        <w:t xml:space="preserve"> </w:t>
      </w:r>
      <w:r>
        <w:t>However you are required (and always will be) to demonstrate thread-safe coding practices.</w:t>
      </w:r>
    </w:p>
    <w:p w14:paraId="3CC443FE" w14:textId="77777777" w:rsidR="00D42174" w:rsidRDefault="00D42174" w:rsidP="00BA5448">
      <w:pPr>
        <w:rPr>
          <w:b/>
          <w:u w:val="single"/>
        </w:rPr>
      </w:pPr>
    </w:p>
    <w:p w14:paraId="40EBCE12" w14:textId="77777777" w:rsidR="00BA5448" w:rsidRDefault="00BA5448" w:rsidP="00BA5448">
      <w:r>
        <w:rPr>
          <w:b/>
          <w:u w:val="single"/>
        </w:rPr>
        <w:t xml:space="preserve">Task 2: </w:t>
      </w:r>
      <w:r w:rsidR="00DC69F8">
        <w:rPr>
          <w:b/>
          <w:u w:val="single"/>
        </w:rPr>
        <w:t xml:space="preserve">Add </w:t>
      </w:r>
      <w:proofErr w:type="spellStart"/>
      <w:r w:rsidR="00DC69F8">
        <w:rPr>
          <w:b/>
          <w:u w:val="single"/>
        </w:rPr>
        <w:t>stateful</w:t>
      </w:r>
      <w:proofErr w:type="spellEnd"/>
      <w:r w:rsidR="00DC69F8">
        <w:rPr>
          <w:b/>
          <w:u w:val="single"/>
        </w:rPr>
        <w:t xml:space="preserve"> behavior (5</w:t>
      </w:r>
      <w:r w:rsidR="001405F1">
        <w:rPr>
          <w:b/>
          <w:u w:val="single"/>
        </w:rPr>
        <w:t>0</w:t>
      </w:r>
      <w:r>
        <w:rPr>
          <w:b/>
          <w:u w:val="single"/>
        </w:rPr>
        <w:t>%)</w:t>
      </w:r>
    </w:p>
    <w:p w14:paraId="314D5F88" w14:textId="77777777" w:rsidR="00D0297A" w:rsidRDefault="00E74FFC" w:rsidP="00BA5448">
      <w:pPr>
        <w:spacing w:line="240" w:lineRule="auto"/>
      </w:pPr>
      <w:r>
        <w:t>Task 2 adds 3</w:t>
      </w:r>
      <w:r w:rsidR="00D0297A">
        <w:t xml:space="preserve"> new features to Task 1:</w:t>
      </w:r>
    </w:p>
    <w:p w14:paraId="0056B9D4" w14:textId="0A24279E" w:rsidR="00D0297A" w:rsidRDefault="009F6E25" w:rsidP="00BA5448">
      <w:pPr>
        <w:spacing w:line="240" w:lineRule="auto"/>
      </w:pPr>
      <w:r>
        <w:rPr>
          <w:i/>
          <w:u w:val="single"/>
        </w:rPr>
        <w:t xml:space="preserve">1. </w:t>
      </w:r>
      <w:r w:rsidR="00D0297A">
        <w:rPr>
          <w:i/>
          <w:u w:val="single"/>
        </w:rPr>
        <w:t>Create a landing page that remembers who you are</w:t>
      </w:r>
      <w:r w:rsidR="0080785C">
        <w:rPr>
          <w:i/>
          <w:u w:val="single"/>
        </w:rPr>
        <w:t xml:space="preserve"> (10)</w:t>
      </w:r>
      <w:r w:rsidR="00D0297A">
        <w:t xml:space="preserve"> </w:t>
      </w:r>
    </w:p>
    <w:p w14:paraId="77DBE864" w14:textId="7DD74DAB" w:rsidR="00D91202" w:rsidRDefault="00036807" w:rsidP="00BA5448">
      <w:pPr>
        <w:spacing w:line="240" w:lineRule="auto"/>
      </w:pPr>
      <w:r>
        <w:t>Create a new landing (home) page</w:t>
      </w:r>
      <w:r w:rsidR="00260FD1">
        <w:t xml:space="preserve"> that recognizes </w:t>
      </w:r>
      <w:r>
        <w:t xml:space="preserve">the user if </w:t>
      </w:r>
      <w:r w:rsidR="00F40054">
        <w:t>s/he</w:t>
      </w:r>
      <w:r>
        <w:t xml:space="preserve"> has previously been to the site</w:t>
      </w:r>
      <w:r w:rsidR="00260FD1">
        <w:t>.</w:t>
      </w:r>
      <w:r>
        <w:t xml:space="preserve"> If the user has not been to the site then </w:t>
      </w:r>
      <w:r w:rsidR="009F6E25" w:rsidRPr="0080785C">
        <w:rPr>
          <w:i/>
          <w:u w:val="single"/>
        </w:rPr>
        <w:t>redirect</w:t>
      </w:r>
      <w:r>
        <w:t xml:space="preserve"> the user to </w:t>
      </w:r>
      <w:r w:rsidR="009F6E25">
        <w:t xml:space="preserve">a page asking for her/his </w:t>
      </w:r>
      <w:r>
        <w:t>first and last name</w:t>
      </w:r>
      <w:r w:rsidR="009F6E25">
        <w:t>, and remember it</w:t>
      </w:r>
      <w:r>
        <w:t xml:space="preserve"> the next time s/he visits the site. If the user did previously register, then t</w:t>
      </w:r>
      <w:r w:rsidR="00260FD1">
        <w:t xml:space="preserve">he landing page should </w:t>
      </w:r>
      <w:r>
        <w:t>display</w:t>
      </w:r>
      <w:r w:rsidR="00260FD1">
        <w:t xml:space="preserve"> a sorted list of the top 3 matches that are closest to </w:t>
      </w:r>
      <w:r w:rsidR="00D0297A">
        <w:t>her/his</w:t>
      </w:r>
      <w:r w:rsidR="00260FD1">
        <w:t xml:space="preserve"> preferences for each of the attributes above</w:t>
      </w:r>
      <w:r w:rsidR="00D0297A">
        <w:t xml:space="preserve"> in Task 1</w:t>
      </w:r>
      <w:r w:rsidR="00260FD1">
        <w:t>.</w:t>
      </w:r>
      <w:r w:rsidR="00416371">
        <w:t>--&gt;use session to remember through the sites, and cookie to remember whether logged in before</w:t>
      </w:r>
    </w:p>
    <w:p w14:paraId="662B07CA" w14:textId="6569B494" w:rsidR="00D0297A" w:rsidRDefault="009F6E25" w:rsidP="00BA5448">
      <w:pPr>
        <w:spacing w:line="240" w:lineRule="auto"/>
      </w:pPr>
      <w:r>
        <w:rPr>
          <w:i/>
          <w:u w:val="single"/>
        </w:rPr>
        <w:t xml:space="preserve">2. </w:t>
      </w:r>
      <w:r w:rsidR="00D0297A">
        <w:rPr>
          <w:i/>
          <w:u w:val="single"/>
        </w:rPr>
        <w:t xml:space="preserve">Make a multi-page web </w:t>
      </w:r>
      <w:proofErr w:type="gramStart"/>
      <w:r w:rsidR="00D0297A">
        <w:rPr>
          <w:i/>
          <w:u w:val="single"/>
        </w:rPr>
        <w:t>form</w:t>
      </w:r>
      <w:r w:rsidR="0080785C">
        <w:rPr>
          <w:i/>
          <w:u w:val="single"/>
        </w:rPr>
        <w:t xml:space="preserve">  (</w:t>
      </w:r>
      <w:proofErr w:type="gramEnd"/>
      <w:r w:rsidR="0080785C">
        <w:rPr>
          <w:i/>
          <w:u w:val="single"/>
        </w:rPr>
        <w:t>25 pts)</w:t>
      </w:r>
    </w:p>
    <w:p w14:paraId="18268595" w14:textId="46723876" w:rsidR="009F6E25" w:rsidRDefault="00D0297A" w:rsidP="00BA5448">
      <w:pPr>
        <w:spacing w:line="240" w:lineRule="auto"/>
      </w:pPr>
      <w:r>
        <w:t>Split</w:t>
      </w:r>
      <w:r w:rsidR="009F6E25">
        <w:t xml:space="preserve"> the </w:t>
      </w:r>
      <w:proofErr w:type="spellStart"/>
      <w:r w:rsidR="009F6E25">
        <w:t>webform</w:t>
      </w:r>
      <w:proofErr w:type="spellEnd"/>
      <w:r w:rsidR="009F6E25">
        <w:t xml:space="preserve"> in Task 1 #1 into 5 distinct screens – </w:t>
      </w:r>
      <w:r w:rsidR="009F6E25" w:rsidRPr="00F51CDA">
        <w:rPr>
          <w:color w:val="FF0000"/>
        </w:rPr>
        <w:t>the first 4 asks a distinct component of Task 1 step 1</w:t>
      </w:r>
      <w:r w:rsidR="009F6E25">
        <w:t>, and the last page lists the complete set of answered questions for review with S</w:t>
      </w:r>
      <w:r>
        <w:t>ubmit</w:t>
      </w:r>
      <w:r w:rsidR="009F6E25">
        <w:t xml:space="preserve"> and Cancel</w:t>
      </w:r>
      <w:r>
        <w:t xml:space="preserve"> button</w:t>
      </w:r>
      <w:r w:rsidR="009F6E25">
        <w:t>s</w:t>
      </w:r>
      <w:r w:rsidR="000C5D93">
        <w:t xml:space="preserve">. </w:t>
      </w:r>
      <w:r w:rsidR="000C5D93" w:rsidRPr="00F51CDA">
        <w:rPr>
          <w:color w:val="FF0000"/>
        </w:rPr>
        <w:t xml:space="preserve">Give the user </w:t>
      </w:r>
      <w:proofErr w:type="spellStart"/>
      <w:r w:rsidR="009F6E25" w:rsidRPr="00F51CDA">
        <w:rPr>
          <w:color w:val="FF0000"/>
        </w:rPr>
        <w:t>Prev</w:t>
      </w:r>
      <w:proofErr w:type="spellEnd"/>
      <w:r w:rsidR="000C5D93" w:rsidRPr="00F51CDA">
        <w:rPr>
          <w:color w:val="FF0000"/>
        </w:rPr>
        <w:t xml:space="preserve"> and Next</w:t>
      </w:r>
      <w:r w:rsidRPr="00F51CDA">
        <w:rPr>
          <w:color w:val="FF0000"/>
        </w:rPr>
        <w:t xml:space="preserve"> </w:t>
      </w:r>
      <w:r w:rsidR="009F6E25" w:rsidRPr="00F51CDA">
        <w:rPr>
          <w:color w:val="FF0000"/>
        </w:rPr>
        <w:t>buttons</w:t>
      </w:r>
      <w:r w:rsidRPr="00F51CDA">
        <w:rPr>
          <w:color w:val="FF0000"/>
        </w:rPr>
        <w:t xml:space="preserve"> to navigate backward and forward through the </w:t>
      </w:r>
      <w:r w:rsidR="009F6E25" w:rsidRPr="00F51CDA">
        <w:rPr>
          <w:color w:val="FF0000"/>
        </w:rPr>
        <w:t>workflow</w:t>
      </w:r>
      <w:r w:rsidRPr="00F51CDA">
        <w:rPr>
          <w:color w:val="FF0000"/>
        </w:rPr>
        <w:t>, and pre-populate any HTML</w:t>
      </w:r>
      <w:r w:rsidR="009F6E25" w:rsidRPr="00F51CDA">
        <w:rPr>
          <w:color w:val="FF0000"/>
        </w:rPr>
        <w:t xml:space="preserve"> form</w:t>
      </w:r>
      <w:r w:rsidRPr="00F51CDA">
        <w:rPr>
          <w:color w:val="FF0000"/>
        </w:rPr>
        <w:t xml:space="preserve"> widgets with previously entered values</w:t>
      </w:r>
      <w:r>
        <w:t xml:space="preserve">. </w:t>
      </w:r>
      <w:r w:rsidR="000C5D93" w:rsidRPr="00C31A7E">
        <w:rPr>
          <w:color w:val="FF0000"/>
        </w:rPr>
        <w:t>No</w:t>
      </w:r>
      <w:r w:rsidR="00D91202" w:rsidRPr="00C31A7E">
        <w:rPr>
          <w:color w:val="FF0000"/>
        </w:rPr>
        <w:t>t</w:t>
      </w:r>
      <w:r w:rsidR="000C5D93" w:rsidRPr="00C31A7E">
        <w:rPr>
          <w:color w:val="FF0000"/>
        </w:rPr>
        <w:t xml:space="preserve">e </w:t>
      </w:r>
      <w:proofErr w:type="spellStart"/>
      <w:r w:rsidR="000C5D93" w:rsidRPr="00C31A7E">
        <w:rPr>
          <w:color w:val="FF0000"/>
        </w:rPr>
        <w:t>Prev</w:t>
      </w:r>
      <w:proofErr w:type="spellEnd"/>
      <w:r w:rsidR="000C5D93" w:rsidRPr="00C31A7E">
        <w:rPr>
          <w:color w:val="FF0000"/>
        </w:rPr>
        <w:t xml:space="preserve"> is required on the last page with your Submit and Cancel</w:t>
      </w:r>
      <w:r w:rsidR="00D91202" w:rsidRPr="00C31A7E">
        <w:rPr>
          <w:color w:val="FF0000"/>
        </w:rPr>
        <w:t xml:space="preserve"> buttons</w:t>
      </w:r>
      <w:r w:rsidR="000C5D93" w:rsidRPr="00C31A7E">
        <w:rPr>
          <w:color w:val="FF0000"/>
        </w:rPr>
        <w:t>.</w:t>
      </w:r>
      <w:r w:rsidR="000C5D93">
        <w:t xml:space="preserve"> </w:t>
      </w:r>
      <w:r w:rsidR="00D91202" w:rsidRPr="00C31A7E">
        <w:rPr>
          <w:color w:val="FF0000"/>
        </w:rPr>
        <w:t xml:space="preserve">If the user </w:t>
      </w:r>
      <w:proofErr w:type="gramStart"/>
      <w:r w:rsidR="00D91202" w:rsidRPr="00C31A7E">
        <w:rPr>
          <w:color w:val="FF0000"/>
        </w:rPr>
        <w:t>Submits</w:t>
      </w:r>
      <w:proofErr w:type="gramEnd"/>
      <w:r w:rsidR="00D91202" w:rsidRPr="00C31A7E">
        <w:rPr>
          <w:color w:val="FF0000"/>
        </w:rPr>
        <w:t xml:space="preserve"> or C</w:t>
      </w:r>
      <w:r w:rsidRPr="00C31A7E">
        <w:rPr>
          <w:color w:val="FF0000"/>
        </w:rPr>
        <w:t>ancels on the last page make sure the “remembered” w</w:t>
      </w:r>
      <w:r w:rsidR="000C5D93" w:rsidRPr="00C31A7E">
        <w:rPr>
          <w:color w:val="FF0000"/>
        </w:rPr>
        <w:t xml:space="preserve">idget values are cleared. </w:t>
      </w:r>
      <w:r w:rsidR="000C5D93">
        <w:t>Upon Submit or C</w:t>
      </w:r>
      <w:r>
        <w:t>ancel the user should return to the landing page.</w:t>
      </w:r>
      <w:r w:rsidR="009F6E25">
        <w:t xml:space="preserve"> All forms should </w:t>
      </w:r>
      <w:r w:rsidR="000C5D93">
        <w:t>us</w:t>
      </w:r>
      <w:r w:rsidR="00D91202">
        <w:t>e</w:t>
      </w:r>
      <w:r w:rsidR="000C5D93">
        <w:t xml:space="preserve"> POST.</w:t>
      </w:r>
    </w:p>
    <w:p w14:paraId="18DF765B" w14:textId="7677608A" w:rsidR="00E74FFC" w:rsidRDefault="009F6E25" w:rsidP="00BA5448">
      <w:pPr>
        <w:spacing w:line="240" w:lineRule="auto"/>
      </w:pPr>
      <w:r>
        <w:rPr>
          <w:i/>
          <w:u w:val="single"/>
        </w:rPr>
        <w:t xml:space="preserve">3. </w:t>
      </w:r>
      <w:r w:rsidR="00E74FFC">
        <w:rPr>
          <w:i/>
          <w:u w:val="single"/>
        </w:rPr>
        <w:t>Return the proper response error codes</w:t>
      </w:r>
      <w:r w:rsidR="0080785C">
        <w:rPr>
          <w:i/>
          <w:u w:val="single"/>
        </w:rPr>
        <w:t xml:space="preserve"> (15)</w:t>
      </w:r>
    </w:p>
    <w:p w14:paraId="42F3E0E7" w14:textId="224CCF6D" w:rsidR="0080785C" w:rsidRPr="00E74FFC" w:rsidRDefault="00E74FFC" w:rsidP="00BA5448">
      <w:pPr>
        <w:spacing w:line="240" w:lineRule="auto"/>
      </w:pPr>
      <w:r>
        <w:t xml:space="preserve">For </w:t>
      </w:r>
      <w:r w:rsidR="009F6E25">
        <w:t>this lab</w:t>
      </w:r>
      <w:r>
        <w:t xml:space="preserve"> you must create multiple servlets as one web application. However, Task 1 did not ask you to verify</w:t>
      </w:r>
      <w:r w:rsidR="00D91202">
        <w:t xml:space="preserve"> that each servlet returns the valid error responses depending on the request. For this step, modify your code to return the proper response code for all negative test cases. For example, what if the GET request has improper query parameters? What if the GET servlet receives a POST request?</w:t>
      </w:r>
      <w:r>
        <w:t xml:space="preserve"> </w:t>
      </w:r>
      <w:r w:rsidR="00B30792">
        <w:t>(405)</w:t>
      </w:r>
      <w:bookmarkStart w:id="0" w:name="_GoBack"/>
      <w:bookmarkEnd w:id="0"/>
      <w:r>
        <w:t>Note this is NOT the same thing as writing an error message to the browser window!</w:t>
      </w:r>
    </w:p>
    <w:p w14:paraId="6772C42A" w14:textId="415D7590" w:rsidR="00D0297A" w:rsidRDefault="00D0297A" w:rsidP="00BA5448">
      <w:pPr>
        <w:spacing w:line="240" w:lineRule="auto"/>
      </w:pPr>
      <w:r>
        <w:rPr>
          <w:i/>
          <w:u w:val="single"/>
        </w:rPr>
        <w:t>Constraints</w:t>
      </w:r>
      <w:r w:rsidR="00D91202">
        <w:rPr>
          <w:i/>
          <w:u w:val="single"/>
        </w:rPr>
        <w:t xml:space="preserve"> for Task 2</w:t>
      </w:r>
      <w:r>
        <w:rPr>
          <w:i/>
          <w:u w:val="single"/>
        </w:rPr>
        <w:t>:</w:t>
      </w:r>
    </w:p>
    <w:p w14:paraId="38DC6F20" w14:textId="0DCF68EC" w:rsidR="00D0297A" w:rsidRDefault="00D0297A" w:rsidP="00D0297A">
      <w:pPr>
        <w:pStyle w:val="ListParagraph"/>
        <w:numPr>
          <w:ilvl w:val="3"/>
          <w:numId w:val="5"/>
        </w:numPr>
        <w:spacing w:line="240" w:lineRule="auto"/>
        <w:ind w:left="360"/>
      </w:pPr>
      <w:r>
        <w:t xml:space="preserve">You must use a combination of browser cookies and </w:t>
      </w:r>
      <w:r w:rsidR="00D91202">
        <w:t>http sessions</w:t>
      </w:r>
      <w:r>
        <w:t xml:space="preserve"> to complete this functionality, but it is up to you to decide where each make the most sense.</w:t>
      </w:r>
    </w:p>
    <w:p w14:paraId="7B9FFFBB" w14:textId="14A2501A" w:rsidR="00D0297A" w:rsidRDefault="00D0297A" w:rsidP="00D0297A">
      <w:pPr>
        <w:pStyle w:val="ListParagraph"/>
        <w:numPr>
          <w:ilvl w:val="3"/>
          <w:numId w:val="5"/>
        </w:numPr>
        <w:spacing w:line="240" w:lineRule="auto"/>
        <w:ind w:left="360"/>
      </w:pPr>
      <w:r>
        <w:t xml:space="preserve">This task </w:t>
      </w:r>
      <w:r w:rsidR="00D42174">
        <w:t>also</w:t>
      </w:r>
      <w:r>
        <w:t xml:space="preserve"> </w:t>
      </w:r>
      <w:r w:rsidR="00D42174">
        <w:t xml:space="preserve">must </w:t>
      </w:r>
      <w:r>
        <w:t>use</w:t>
      </w:r>
      <w:r w:rsidR="00D42174">
        <w:t xml:space="preserve"> multiple servlets</w:t>
      </w:r>
      <w:r>
        <w:t>. Again, it is up to you to determine the best design.</w:t>
      </w:r>
    </w:p>
    <w:p w14:paraId="2107D510" w14:textId="2B5B2D2D" w:rsidR="0080785C" w:rsidRPr="00D42174" w:rsidRDefault="00D91202" w:rsidP="00F40054">
      <w:pPr>
        <w:pStyle w:val="ListParagraph"/>
        <w:numPr>
          <w:ilvl w:val="3"/>
          <w:numId w:val="5"/>
        </w:numPr>
        <w:spacing w:line="240" w:lineRule="auto"/>
        <w:ind w:left="360"/>
      </w:pPr>
      <w:r>
        <w:t>Constraints 1-3</w:t>
      </w:r>
      <w:r w:rsidR="00D0297A">
        <w:t xml:space="preserve"> from Task 1 still apply</w:t>
      </w:r>
      <w:r w:rsidR="00F40054">
        <w:t>, except change your servlet context to /ser422/lab2task2</w:t>
      </w:r>
      <w:r w:rsidR="00D0297A">
        <w:t>.</w:t>
      </w:r>
      <w:r>
        <w:t xml:space="preserve"> But Task 1, constraint 4 does not. This means you have to handle a) concurrency between Tomcat instances, b) a shared resource</w:t>
      </w:r>
      <w:r w:rsidR="00F40054">
        <w:t xml:space="preserve"> (the XML file) between Tomcat instances, and c) ensure you enable “stickiness” so a conversation happens with the proper Tomcat instance.</w:t>
      </w:r>
    </w:p>
    <w:p w14:paraId="7E42FBA1" w14:textId="09942ECF" w:rsidR="00DC69F8" w:rsidRDefault="00F40054" w:rsidP="00F40054">
      <w:pPr>
        <w:spacing w:line="240" w:lineRule="auto"/>
        <w:rPr>
          <w:i/>
        </w:rPr>
      </w:pPr>
      <w:r w:rsidRPr="00F40054">
        <w:rPr>
          <w:i/>
          <w:u w:val="single"/>
        </w:rPr>
        <w:t>Constraints for the entire lab:</w:t>
      </w:r>
    </w:p>
    <w:p w14:paraId="14D46636" w14:textId="2DF65F38" w:rsidR="00F40054" w:rsidRDefault="00F40054" w:rsidP="00F40054">
      <w:pPr>
        <w:pStyle w:val="ListParagraph"/>
        <w:numPr>
          <w:ilvl w:val="0"/>
          <w:numId w:val="8"/>
        </w:numPr>
        <w:spacing w:line="240" w:lineRule="auto"/>
        <w:ind w:left="360"/>
      </w:pPr>
      <w:r w:rsidRPr="00EC6D34">
        <w:rPr>
          <w:color w:val="FF0000"/>
        </w:rPr>
        <w:t xml:space="preserve">Absolutely no </w:t>
      </w:r>
      <w:proofErr w:type="spellStart"/>
      <w:r w:rsidRPr="00EC6D34">
        <w:rPr>
          <w:color w:val="FF0000"/>
        </w:rPr>
        <w:t>Javascript</w:t>
      </w:r>
      <w:proofErr w:type="spellEnd"/>
      <w:r w:rsidRPr="00EC6D34">
        <w:rPr>
          <w:color w:val="FF0000"/>
        </w:rPr>
        <w:t xml:space="preserve"> or CSS for this lab</w:t>
      </w:r>
      <w:r>
        <w:t xml:space="preserve">. This includes AJAX. All functionality must be </w:t>
      </w:r>
      <w:proofErr w:type="gramStart"/>
      <w:r>
        <w:t>implemented</w:t>
      </w:r>
      <w:proofErr w:type="gramEnd"/>
      <w:r>
        <w:t xml:space="preserve"> via HTML and Java servlets.</w:t>
      </w:r>
    </w:p>
    <w:p w14:paraId="46049F48" w14:textId="6BC9BA6C" w:rsidR="00F40054" w:rsidRPr="00F40054" w:rsidRDefault="00F40054" w:rsidP="00D42174">
      <w:pPr>
        <w:pStyle w:val="ListParagraph"/>
        <w:numPr>
          <w:ilvl w:val="0"/>
          <w:numId w:val="8"/>
        </w:numPr>
        <w:spacing w:line="240" w:lineRule="auto"/>
        <w:ind w:left="360"/>
      </w:pPr>
      <w:r>
        <w:lastRenderedPageBreak/>
        <w:t>No 3</w:t>
      </w:r>
      <w:r w:rsidRPr="00F40054">
        <w:rPr>
          <w:vertAlign w:val="superscript"/>
        </w:rPr>
        <w:t>rd</w:t>
      </w:r>
      <w:r>
        <w:t xml:space="preserve"> party frameworks, I want to see you code straight servlets.</w:t>
      </w:r>
    </w:p>
    <w:sectPr w:rsidR="00F40054" w:rsidRPr="00F40054" w:rsidSect="00D42174">
      <w:headerReference w:type="even" r:id="rId7"/>
      <w:footerReference w:type="first" r:id="rId8"/>
      <w:footnotePr>
        <w:numRestart w:val="eachSect"/>
      </w:footnotePr>
      <w:pgSz w:w="12240" w:h="15840" w:code="1"/>
      <w:pgMar w:top="1440" w:right="1440" w:bottom="720" w:left="720" w:header="576" w:footer="86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CE219" w14:textId="77777777" w:rsidR="00D20649" w:rsidRDefault="00D20649">
      <w:r>
        <w:separator/>
      </w:r>
    </w:p>
    <w:p w14:paraId="7AAAD10A" w14:textId="77777777" w:rsidR="00D20649" w:rsidRDefault="00D20649"/>
    <w:p w14:paraId="0622656C" w14:textId="77777777" w:rsidR="00D20649" w:rsidRDefault="00D20649"/>
    <w:p w14:paraId="70998C37" w14:textId="77777777" w:rsidR="00D20649" w:rsidRDefault="00D20649"/>
  </w:endnote>
  <w:endnote w:type="continuationSeparator" w:id="0">
    <w:p w14:paraId="4FBF87DB" w14:textId="77777777" w:rsidR="00D20649" w:rsidRDefault="00D20649">
      <w:r>
        <w:continuationSeparator/>
      </w:r>
    </w:p>
    <w:p w14:paraId="01CBB9A0" w14:textId="77777777" w:rsidR="00D20649" w:rsidRDefault="00D20649"/>
    <w:p w14:paraId="7F9CD329" w14:textId="77777777" w:rsidR="00D20649" w:rsidRDefault="00D20649"/>
    <w:p w14:paraId="3E5DDA43" w14:textId="77777777" w:rsidR="00D20649" w:rsidRDefault="00D206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907E" w14:textId="77777777" w:rsidR="00B303BE" w:rsidRPr="00BE3456" w:rsidRDefault="00B303BE" w:rsidP="00BA544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C092A" w14:textId="77777777" w:rsidR="00D20649" w:rsidRDefault="00D20649">
      <w:r>
        <w:separator/>
      </w:r>
    </w:p>
    <w:p w14:paraId="3C1867A0" w14:textId="77777777" w:rsidR="00D20649" w:rsidRDefault="00D20649"/>
    <w:p w14:paraId="0F4C3706" w14:textId="77777777" w:rsidR="00D20649" w:rsidRDefault="00D20649"/>
    <w:p w14:paraId="79E7A91C" w14:textId="77777777" w:rsidR="00D20649" w:rsidRDefault="00D20649"/>
  </w:footnote>
  <w:footnote w:type="continuationSeparator" w:id="0">
    <w:p w14:paraId="4FD73901" w14:textId="77777777" w:rsidR="00D20649" w:rsidRDefault="00D20649">
      <w:r>
        <w:continuationSeparator/>
      </w:r>
    </w:p>
    <w:p w14:paraId="0EB2CA1C" w14:textId="77777777" w:rsidR="00D20649" w:rsidRDefault="00D20649"/>
    <w:p w14:paraId="7C00597A" w14:textId="77777777" w:rsidR="00D20649" w:rsidRDefault="00D20649"/>
    <w:p w14:paraId="34759E33" w14:textId="77777777" w:rsidR="00D20649" w:rsidRDefault="00D206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ABBA2" w14:textId="77777777" w:rsidR="00B303BE" w:rsidRDefault="00B303BE"/>
  <w:p w14:paraId="687D20D9" w14:textId="77777777" w:rsidR="00B303BE" w:rsidRDefault="00B303BE"/>
  <w:p w14:paraId="23620D5C" w14:textId="77777777" w:rsidR="00B303BE" w:rsidRDefault="00B303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3169DC"/>
    <w:multiLevelType w:val="hybridMultilevel"/>
    <w:tmpl w:val="D53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51B8F"/>
    <w:multiLevelType w:val="hybridMultilevel"/>
    <w:tmpl w:val="CEB8E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E6FB8"/>
    <w:multiLevelType w:val="hybridMultilevel"/>
    <w:tmpl w:val="DD3A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00156"/>
    <w:multiLevelType w:val="hybridMultilevel"/>
    <w:tmpl w:val="B66E2896"/>
    <w:lvl w:ilvl="0" w:tplc="FFE450D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32E11"/>
    <w:multiLevelType w:val="hybridMultilevel"/>
    <w:tmpl w:val="4E9A0448"/>
    <w:lvl w:ilvl="0" w:tplc="FD400C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GrammaticalErrors/>
  <w:activeWritingStyle w:appName="MSWord" w:lang="en-US" w:vendorID="8" w:dllVersion="513" w:checkStyle="1"/>
  <w:proofState w:spelling="clean" w:grammar="clean"/>
  <w:attachedTemplate r:id="rId1"/>
  <w:defaultTabStop w:val="576"/>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ddd,silver"/>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36807"/>
    <w:rsid w:val="00092E35"/>
    <w:rsid w:val="000C5D93"/>
    <w:rsid w:val="00132C84"/>
    <w:rsid w:val="001405F1"/>
    <w:rsid w:val="00154D1C"/>
    <w:rsid w:val="00165DAD"/>
    <w:rsid w:val="00176A99"/>
    <w:rsid w:val="001F4DE7"/>
    <w:rsid w:val="00210A24"/>
    <w:rsid w:val="00260FD1"/>
    <w:rsid w:val="002E537C"/>
    <w:rsid w:val="002F6792"/>
    <w:rsid w:val="003940DD"/>
    <w:rsid w:val="0041549C"/>
    <w:rsid w:val="00416371"/>
    <w:rsid w:val="0047756F"/>
    <w:rsid w:val="004F2B33"/>
    <w:rsid w:val="00557314"/>
    <w:rsid w:val="005F608A"/>
    <w:rsid w:val="00625593"/>
    <w:rsid w:val="006B2EC9"/>
    <w:rsid w:val="008045A4"/>
    <w:rsid w:val="00805A0C"/>
    <w:rsid w:val="0080785C"/>
    <w:rsid w:val="008667CC"/>
    <w:rsid w:val="008C7BEF"/>
    <w:rsid w:val="008F5F5C"/>
    <w:rsid w:val="00960B6E"/>
    <w:rsid w:val="00977FDA"/>
    <w:rsid w:val="009F6E25"/>
    <w:rsid w:val="00B23D87"/>
    <w:rsid w:val="00B303BE"/>
    <w:rsid w:val="00B30792"/>
    <w:rsid w:val="00BA5448"/>
    <w:rsid w:val="00BD7AE9"/>
    <w:rsid w:val="00BE3BE1"/>
    <w:rsid w:val="00C31A7E"/>
    <w:rsid w:val="00C42594"/>
    <w:rsid w:val="00C46D21"/>
    <w:rsid w:val="00D0297A"/>
    <w:rsid w:val="00D11D78"/>
    <w:rsid w:val="00D20649"/>
    <w:rsid w:val="00D42174"/>
    <w:rsid w:val="00D91202"/>
    <w:rsid w:val="00DC69F8"/>
    <w:rsid w:val="00E74FFC"/>
    <w:rsid w:val="00EC6D34"/>
    <w:rsid w:val="00EE5776"/>
    <w:rsid w:val="00F40054"/>
    <w:rsid w:val="00F51C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ddd,silver"/>
    </o:shapedefaults>
    <o:shapelayout v:ext="edit">
      <o:idmap v:ext="edit" data="1"/>
    </o:shapelayout>
  </w:shapeDefaults>
  <w:decimalSymbol w:val="."/>
  <w:listSeparator w:val=","/>
  <w14:docId w14:val="5A8FC551"/>
  <w15:docId w15:val="{C3D9496A-B738-4A14-BB09-B572BC95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Misc.dot</Template>
  <TotalTime>2471</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Ishrat Ahmed</cp:lastModifiedBy>
  <cp:revision>17</cp:revision>
  <cp:lastPrinted>2014-02-11T05:03:00Z</cp:lastPrinted>
  <dcterms:created xsi:type="dcterms:W3CDTF">2016-02-03T01:43:00Z</dcterms:created>
  <dcterms:modified xsi:type="dcterms:W3CDTF">2016-02-18T08:19:00Z</dcterms:modified>
</cp:coreProperties>
</file>
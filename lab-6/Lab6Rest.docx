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4AA71" w14:textId="77777777" w:rsidR="00D65063" w:rsidRPr="00BC60E7" w:rsidRDefault="00BC60E7" w:rsidP="00BC60E7">
      <w:pPr>
        <w:pStyle w:val="Heading1"/>
        <w:spacing w:before="0"/>
        <w:rPr>
          <w:sz w:val="24"/>
        </w:rPr>
      </w:pPr>
      <w:r>
        <w:rPr>
          <w:sz w:val="24"/>
        </w:rPr>
        <w:t>SER422 Spring 2016 Lab 6</w:t>
      </w:r>
      <w:r w:rsidR="00D003DB" w:rsidRPr="00FF3636">
        <w:rPr>
          <w:sz w:val="24"/>
        </w:rPr>
        <w:t xml:space="preserve"> – REST</w:t>
      </w:r>
      <w:r w:rsidR="00FF3636" w:rsidRPr="00FF3636">
        <w:rPr>
          <w:sz w:val="24"/>
        </w:rPr>
        <w:t xml:space="preserve"> </w:t>
      </w:r>
      <w:r w:rsidR="00FF3636">
        <w:rPr>
          <w:sz w:val="24"/>
        </w:rPr>
        <w:tab/>
      </w:r>
      <w:r w:rsidR="00FF3636">
        <w:rPr>
          <w:sz w:val="24"/>
        </w:rPr>
        <w:tab/>
      </w:r>
      <w:r w:rsidR="00FF3636" w:rsidRPr="00FF3636">
        <w:rPr>
          <w:sz w:val="24"/>
        </w:rPr>
        <w:t xml:space="preserve">Due: 11:59pm, </w:t>
      </w:r>
      <w:r>
        <w:rPr>
          <w:sz w:val="24"/>
        </w:rPr>
        <w:t>Friday</w:t>
      </w:r>
      <w:r w:rsidR="00D65063" w:rsidRPr="00FF3636">
        <w:rPr>
          <w:sz w:val="24"/>
        </w:rPr>
        <w:t xml:space="preserve">, </w:t>
      </w:r>
      <w:r>
        <w:rPr>
          <w:sz w:val="24"/>
        </w:rPr>
        <w:t>April 2</w:t>
      </w:r>
      <w:r w:rsidR="008108B5">
        <w:rPr>
          <w:sz w:val="24"/>
        </w:rPr>
        <w:t>9</w:t>
      </w:r>
      <w:r>
        <w:rPr>
          <w:sz w:val="24"/>
        </w:rPr>
        <w:t>, 2016</w:t>
      </w:r>
      <w:r w:rsidR="00D003DB" w:rsidRPr="00FF3636">
        <w:rPr>
          <w:sz w:val="24"/>
        </w:rPr>
        <w:t xml:space="preserve"> at 11:59pm</w:t>
      </w:r>
    </w:p>
    <w:p w14:paraId="0D4B81D4" w14:textId="246041A6" w:rsidR="00D65063" w:rsidRDefault="00D003DB">
      <w:pPr>
        <w:pStyle w:val="Heading2"/>
      </w:pPr>
      <w:r>
        <w:t>Activity 1</w:t>
      </w:r>
      <w:r w:rsidR="0043628E">
        <w:t xml:space="preserve"> (20%)</w:t>
      </w:r>
      <w:r>
        <w:t>:</w:t>
      </w:r>
    </w:p>
    <w:p w14:paraId="38032985" w14:textId="2CD24C13" w:rsidR="00D003DB" w:rsidRDefault="00D003DB" w:rsidP="00477884">
      <w:r>
        <w:t>For eac</w:t>
      </w:r>
      <w:r w:rsidR="00477884">
        <w:t>h of the REST APIs i</w:t>
      </w:r>
      <w:r>
        <w:t>ndicate which level of Richardson’s Maturity Model you think that API has achieved and why</w:t>
      </w:r>
    </w:p>
    <w:p w14:paraId="38ED65DE" w14:textId="77777777" w:rsidR="00E12789" w:rsidRDefault="00E12789" w:rsidP="00D003DB"/>
    <w:p w14:paraId="0669D230" w14:textId="77777777" w:rsidR="00E12789" w:rsidRDefault="00EA4402" w:rsidP="00E12789">
      <w:pPr>
        <w:pStyle w:val="ListParagraph"/>
        <w:numPr>
          <w:ilvl w:val="0"/>
          <w:numId w:val="26"/>
        </w:numPr>
      </w:pPr>
      <w:hyperlink r:id="rId5" w:history="1">
        <w:r w:rsidR="00E12789" w:rsidRPr="00E12789">
          <w:rPr>
            <w:rStyle w:val="Hyperlink"/>
          </w:rPr>
          <w:t>https://developer.github.com/v3/</w:t>
        </w:r>
      </w:hyperlink>
      <w:r w:rsidR="00E12789" w:rsidRPr="00E12789">
        <w:t xml:space="preserve"> </w:t>
      </w:r>
    </w:p>
    <w:p w14:paraId="24B13B6E" w14:textId="77777777" w:rsidR="00E12789" w:rsidRDefault="00EA4402" w:rsidP="00E12789">
      <w:pPr>
        <w:pStyle w:val="ListParagraph"/>
        <w:numPr>
          <w:ilvl w:val="0"/>
          <w:numId w:val="26"/>
        </w:numPr>
      </w:pPr>
      <w:hyperlink r:id="rId6" w:history="1">
        <w:r w:rsidR="00E12789" w:rsidRPr="00E12789">
          <w:rPr>
            <w:rStyle w:val="Hyperlink"/>
          </w:rPr>
          <w:t>http://www.scrumwise.com/api.html</w:t>
        </w:r>
      </w:hyperlink>
    </w:p>
    <w:p w14:paraId="35998F39" w14:textId="77777777" w:rsidR="0043628E" w:rsidRDefault="0043628E" w:rsidP="0043628E"/>
    <w:p w14:paraId="5F184F01" w14:textId="5C792048" w:rsidR="0043628E" w:rsidRDefault="0043628E" w:rsidP="0043628E">
      <w:r>
        <w:t xml:space="preserve">Next, go find your own </w:t>
      </w:r>
      <w:r w:rsidR="00477884">
        <w:t xml:space="preserve">(2) </w:t>
      </w:r>
      <w:r>
        <w:t>examples of a Level 1 API and a Level 2 or 3 API. Explain why the APIs you chose are at the given level.</w:t>
      </w:r>
    </w:p>
    <w:p w14:paraId="3895E9EF" w14:textId="24F44A7A" w:rsidR="0043628E" w:rsidRDefault="0043628E" w:rsidP="0043628E">
      <w:r>
        <w:t>Answers go in a Word doc.</w:t>
      </w:r>
    </w:p>
    <w:p w14:paraId="771A3857" w14:textId="02C114DD" w:rsidR="00D003DB" w:rsidRDefault="00D003DB">
      <w:pPr>
        <w:pStyle w:val="Heading2"/>
      </w:pPr>
      <w:r>
        <w:t>Activity 2</w:t>
      </w:r>
      <w:r w:rsidR="0043628E">
        <w:t xml:space="preserve"> (80%)</w:t>
      </w:r>
      <w:r>
        <w:t>:</w:t>
      </w:r>
    </w:p>
    <w:p w14:paraId="7A4F4313" w14:textId="125D6E94" w:rsidR="00BB37E9" w:rsidRDefault="00D003DB" w:rsidP="00D003DB">
      <w:r>
        <w:t xml:space="preserve">You will implement your own REST </w:t>
      </w:r>
      <w:r w:rsidR="007F5D05">
        <w:t xml:space="preserve">API </w:t>
      </w:r>
      <w:r>
        <w:t xml:space="preserve">based on </w:t>
      </w:r>
      <w:r w:rsidR="007F5D05">
        <w:t xml:space="preserve">the </w:t>
      </w:r>
      <w:proofErr w:type="spellStart"/>
      <w:r w:rsidR="00BB37E9">
        <w:t>Booktown</w:t>
      </w:r>
      <w:proofErr w:type="spellEnd"/>
      <w:r w:rsidR="00BB37E9">
        <w:t xml:space="preserve"> DAO example of Lab 3</w:t>
      </w:r>
      <w:r w:rsidR="007F5D05">
        <w:t xml:space="preserve">. </w:t>
      </w:r>
    </w:p>
    <w:p w14:paraId="5425A8B2" w14:textId="77777777" w:rsidR="00BB37E9" w:rsidRDefault="00BB37E9" w:rsidP="00D003DB"/>
    <w:p w14:paraId="0D0CDBA2" w14:textId="14EE0314" w:rsidR="00BB37E9" w:rsidRDefault="00477884" w:rsidP="00D003DB">
      <w:r>
        <w:t>Specifically, i</w:t>
      </w:r>
      <w:r w:rsidR="00BB37E9">
        <w:t>mplement API behaviors to</w:t>
      </w:r>
      <w:r>
        <w:t xml:space="preserve"> (note I am not telling you more than this!)</w:t>
      </w:r>
      <w:r w:rsidR="00BB37E9">
        <w:t>:</w:t>
      </w:r>
    </w:p>
    <w:p w14:paraId="33D16215" w14:textId="3AB0A307" w:rsidR="00BB37E9" w:rsidRPr="00645E9C" w:rsidRDefault="00BB37E9" w:rsidP="00BB37E9">
      <w:pPr>
        <w:pStyle w:val="ListParagraph"/>
        <w:numPr>
          <w:ilvl w:val="0"/>
          <w:numId w:val="27"/>
        </w:numPr>
        <w:rPr>
          <w:b/>
        </w:rPr>
      </w:pPr>
      <w:r w:rsidRPr="00645E9C">
        <w:rPr>
          <w:b/>
        </w:rPr>
        <w:t>Create an Author</w:t>
      </w:r>
    </w:p>
    <w:p w14:paraId="1C7474C6" w14:textId="172ACD13" w:rsidR="00BB37E9" w:rsidRPr="00991383" w:rsidRDefault="00BB37E9" w:rsidP="00BB37E9">
      <w:pPr>
        <w:pStyle w:val="ListParagraph"/>
        <w:numPr>
          <w:ilvl w:val="0"/>
          <w:numId w:val="27"/>
        </w:numPr>
        <w:rPr>
          <w:b/>
        </w:rPr>
      </w:pPr>
      <w:r w:rsidRPr="00991383">
        <w:rPr>
          <w:b/>
        </w:rPr>
        <w:t>Create a Book (note it must have at least one Author)</w:t>
      </w:r>
    </w:p>
    <w:p w14:paraId="600A2093" w14:textId="113516FA" w:rsidR="00BB37E9" w:rsidRPr="00645E9C" w:rsidRDefault="00BB37E9" w:rsidP="00BB37E9">
      <w:pPr>
        <w:pStyle w:val="ListParagraph"/>
        <w:numPr>
          <w:ilvl w:val="0"/>
          <w:numId w:val="27"/>
        </w:numPr>
        <w:rPr>
          <w:b/>
        </w:rPr>
      </w:pPr>
      <w:r w:rsidRPr="00645E9C">
        <w:rPr>
          <w:b/>
        </w:rPr>
        <w:t>Update an Author’s first or last name</w:t>
      </w:r>
    </w:p>
    <w:p w14:paraId="3CBF2320" w14:textId="659A8D8C" w:rsidR="00BB37E9" w:rsidRPr="005878B0" w:rsidRDefault="00BB37E9" w:rsidP="00BB37E9">
      <w:pPr>
        <w:pStyle w:val="ListParagraph"/>
        <w:numPr>
          <w:ilvl w:val="0"/>
          <w:numId w:val="27"/>
        </w:numPr>
        <w:rPr>
          <w:b/>
        </w:rPr>
      </w:pPr>
      <w:r w:rsidRPr="005878B0">
        <w:rPr>
          <w:b/>
        </w:rPr>
        <w:t>Update a Book’s publisher, title, or year</w:t>
      </w:r>
    </w:p>
    <w:p w14:paraId="75351051" w14:textId="3F262C8A" w:rsidR="00BB37E9" w:rsidRPr="00F355DF" w:rsidRDefault="00BB37E9" w:rsidP="00BB37E9">
      <w:pPr>
        <w:pStyle w:val="ListParagraph"/>
        <w:numPr>
          <w:ilvl w:val="0"/>
          <w:numId w:val="27"/>
        </w:numPr>
        <w:rPr>
          <w:b/>
        </w:rPr>
      </w:pPr>
      <w:r w:rsidRPr="00F355DF">
        <w:rPr>
          <w:b/>
        </w:rPr>
        <w:t>Add an Author to a Book</w:t>
      </w:r>
    </w:p>
    <w:p w14:paraId="368780D3" w14:textId="684CE6A2" w:rsidR="00BB37E9" w:rsidRPr="00794658" w:rsidRDefault="00BB37E9" w:rsidP="00BB37E9">
      <w:pPr>
        <w:pStyle w:val="ListParagraph"/>
        <w:numPr>
          <w:ilvl w:val="0"/>
          <w:numId w:val="27"/>
        </w:numPr>
        <w:rPr>
          <w:b/>
        </w:rPr>
      </w:pPr>
      <w:r w:rsidRPr="00794658">
        <w:rPr>
          <w:b/>
        </w:rPr>
        <w:t>Delete a Book</w:t>
      </w:r>
    </w:p>
    <w:p w14:paraId="6938C431" w14:textId="7CCF42D5" w:rsidR="00BB37E9" w:rsidRPr="005E289F" w:rsidRDefault="00BB37E9" w:rsidP="00BB37E9">
      <w:pPr>
        <w:pStyle w:val="ListParagraph"/>
        <w:numPr>
          <w:ilvl w:val="0"/>
          <w:numId w:val="27"/>
        </w:numPr>
        <w:rPr>
          <w:b/>
        </w:rPr>
      </w:pPr>
      <w:r w:rsidRPr="005E289F">
        <w:rPr>
          <w:b/>
        </w:rPr>
        <w:t>Delete an Author (only if no Book with that Author)</w:t>
      </w:r>
    </w:p>
    <w:p w14:paraId="689C323D" w14:textId="40A7163F" w:rsidR="0043628E" w:rsidRPr="00645E9C" w:rsidRDefault="0043628E" w:rsidP="00BB37E9">
      <w:pPr>
        <w:pStyle w:val="ListParagraph"/>
        <w:numPr>
          <w:ilvl w:val="0"/>
          <w:numId w:val="27"/>
        </w:numPr>
        <w:rPr>
          <w:b/>
        </w:rPr>
      </w:pPr>
      <w:r w:rsidRPr="00645E9C">
        <w:rPr>
          <w:b/>
        </w:rPr>
        <w:t>Retrieve an Author by ID</w:t>
      </w:r>
    </w:p>
    <w:p w14:paraId="4E74C263" w14:textId="77777777" w:rsidR="0043628E" w:rsidRPr="00794658" w:rsidRDefault="0043628E" w:rsidP="00BB37E9">
      <w:pPr>
        <w:pStyle w:val="ListParagraph"/>
        <w:numPr>
          <w:ilvl w:val="0"/>
          <w:numId w:val="27"/>
        </w:numPr>
        <w:rPr>
          <w:b/>
        </w:rPr>
      </w:pPr>
      <w:r w:rsidRPr="00794658">
        <w:rPr>
          <w:b/>
        </w:rPr>
        <w:t>Retrieve a Book by ISBN</w:t>
      </w:r>
    </w:p>
    <w:p w14:paraId="3CFF2F68" w14:textId="6F7E249E" w:rsidR="0043628E" w:rsidRPr="00EA4402" w:rsidRDefault="0043628E" w:rsidP="00BB37E9">
      <w:pPr>
        <w:pStyle w:val="ListParagraph"/>
        <w:numPr>
          <w:ilvl w:val="0"/>
          <w:numId w:val="27"/>
        </w:numPr>
        <w:rPr>
          <w:b/>
        </w:rPr>
      </w:pPr>
      <w:bookmarkStart w:id="0" w:name="_GoBack"/>
      <w:r w:rsidRPr="00EA4402">
        <w:rPr>
          <w:b/>
        </w:rPr>
        <w:t xml:space="preserve"> Retrieve a collection of Books by Title substring</w:t>
      </w:r>
    </w:p>
    <w:bookmarkEnd w:id="0"/>
    <w:p w14:paraId="43C58F07" w14:textId="77777777" w:rsidR="00BB37E9" w:rsidRDefault="00BB37E9" w:rsidP="00D003DB"/>
    <w:p w14:paraId="6DC639A8" w14:textId="0E1D2C25" w:rsidR="0043628E" w:rsidRDefault="0043628E" w:rsidP="00D003DB">
      <w:r>
        <w:t>Some very important things to note:</w:t>
      </w:r>
    </w:p>
    <w:p w14:paraId="1E0C3C6D" w14:textId="72D6CD45" w:rsidR="0043628E" w:rsidRDefault="0043628E" w:rsidP="0043628E">
      <w:pPr>
        <w:pStyle w:val="ListParagraph"/>
        <w:numPr>
          <w:ilvl w:val="0"/>
          <w:numId w:val="28"/>
        </w:numPr>
      </w:pPr>
      <w:r>
        <w:t xml:space="preserve">You may implement your REST API in Java or in Node.js. You may use whatever framework you like, or none at all. It is entirely possible, and even not that hard, to implement a REST service using the vanilla servlet APIs or basic Node.js http features. But you are free to use a framework. I suggest using Apache Jersey for Java implementations and </w:t>
      </w:r>
      <w:proofErr w:type="spellStart"/>
      <w:r>
        <w:t>Restify</w:t>
      </w:r>
      <w:proofErr w:type="spellEnd"/>
      <w:r>
        <w:t xml:space="preserve"> for Node implementations, but again it is up to you. Express is actually a decent starting point for REST implementations as well</w:t>
      </w:r>
    </w:p>
    <w:p w14:paraId="554FB456" w14:textId="076DAF44" w:rsidR="0043628E" w:rsidRDefault="0043628E" w:rsidP="0043628E">
      <w:pPr>
        <w:pStyle w:val="ListParagraph"/>
        <w:numPr>
          <w:ilvl w:val="0"/>
          <w:numId w:val="28"/>
        </w:numPr>
      </w:pPr>
      <w:r>
        <w:t xml:space="preserve">I am not asking you to re-use your DAOs from Lab 3, although you may choose to do so if you wish. I do not care about </w:t>
      </w:r>
      <w:proofErr w:type="spellStart"/>
      <w:r>
        <w:t>ValueObjects</w:t>
      </w:r>
      <w:proofErr w:type="spellEnd"/>
      <w:r>
        <w:t xml:space="preserve"> or multiple persistent store implementations. I care that you have a proper REST API implementation.</w:t>
      </w:r>
    </w:p>
    <w:p w14:paraId="1760EB4D" w14:textId="3CDAFD79" w:rsidR="00E131A2" w:rsidRDefault="00E131A2" w:rsidP="00E131A2">
      <w:pPr>
        <w:pStyle w:val="ListParagraph"/>
        <w:numPr>
          <w:ilvl w:val="0"/>
          <w:numId w:val="28"/>
        </w:numPr>
      </w:pPr>
      <w:r>
        <w:t>You may use Apache Derby or MongoDB as a database. You may also simple use 1 or more files as the persistent store.</w:t>
      </w:r>
    </w:p>
    <w:p w14:paraId="3344D10E" w14:textId="0FE30C17" w:rsidR="0043628E" w:rsidRDefault="0043628E" w:rsidP="0043628E">
      <w:pPr>
        <w:pStyle w:val="ListParagraph"/>
        <w:numPr>
          <w:ilvl w:val="0"/>
          <w:numId w:val="28"/>
        </w:numPr>
      </w:pPr>
      <w:r>
        <w:t>Return format should be some kind of JSON. Beyond that is up to you as a matter of design.</w:t>
      </w:r>
    </w:p>
    <w:p w14:paraId="64FFF8B2" w14:textId="77777777" w:rsidR="0043628E" w:rsidRDefault="0043628E" w:rsidP="0043628E">
      <w:pPr>
        <w:pStyle w:val="ListParagraph"/>
        <w:numPr>
          <w:ilvl w:val="0"/>
          <w:numId w:val="28"/>
        </w:numPr>
      </w:pPr>
      <w:r>
        <w:t>I expect you will achieve a Level 2 API. Level 0 APIs will receive a 20% deduction. Level 1 APIs will receive a 10% deduction. Level 3 APIs will receive a 20% bonus.</w:t>
      </w:r>
    </w:p>
    <w:p w14:paraId="7B9CC0E1" w14:textId="4AF4B13C" w:rsidR="007F5D05" w:rsidRDefault="007F5D05" w:rsidP="0043628E">
      <w:pPr>
        <w:pStyle w:val="ListParagraph"/>
        <w:numPr>
          <w:ilvl w:val="0"/>
          <w:numId w:val="28"/>
        </w:numPr>
      </w:pPr>
      <w:r>
        <w:t>You will be graded as much on your design of the API as the correctness of the code. That is, I will evaluate your API design against the Top 10 best API design practices.</w:t>
      </w:r>
    </w:p>
    <w:p w14:paraId="28402C35" w14:textId="1B9FD048" w:rsidR="0043628E" w:rsidRDefault="0043628E" w:rsidP="0043628E">
      <w:pPr>
        <w:pStyle w:val="ListParagraph"/>
        <w:numPr>
          <w:ilvl w:val="0"/>
          <w:numId w:val="28"/>
        </w:numPr>
      </w:pPr>
      <w:r>
        <w:t xml:space="preserve">Note there is no web application here. I will test your API </w:t>
      </w:r>
      <w:r w:rsidR="00E131A2">
        <w:t>using a REST client like Postman or ARC.</w:t>
      </w:r>
    </w:p>
    <w:p w14:paraId="582A0F59" w14:textId="77777777" w:rsidR="00E131A2" w:rsidRDefault="00E131A2" w:rsidP="00E131A2">
      <w:pPr>
        <w:pStyle w:val="ListParagraph"/>
        <w:numPr>
          <w:ilvl w:val="0"/>
          <w:numId w:val="28"/>
        </w:numPr>
      </w:pPr>
      <w:r>
        <w:t>Authentication and Authorization is a topic I would like to cover but we will not have time. For each API (News or Match) you may safely assume that the caller has full permissions to execute the specified action on the specified resource(s).</w:t>
      </w:r>
    </w:p>
    <w:p w14:paraId="737F1AC7" w14:textId="609BAAAA" w:rsidR="00AC56EC" w:rsidRDefault="00BC60E7" w:rsidP="00E131A2">
      <w:pPr>
        <w:pStyle w:val="ListParagraph"/>
        <w:numPr>
          <w:ilvl w:val="0"/>
          <w:numId w:val="28"/>
        </w:numPr>
      </w:pPr>
      <w:r>
        <w:t>Y</w:t>
      </w:r>
      <w:r w:rsidR="007F5D05">
        <w:t>our lab submission</w:t>
      </w:r>
      <w:r>
        <w:t xml:space="preserve"> must DEPLOY AND RUN</w:t>
      </w:r>
      <w:r w:rsidR="007F5D05">
        <w:t xml:space="preserve"> WITHOUT ERROR. </w:t>
      </w:r>
    </w:p>
    <w:p w14:paraId="4EEF13B9" w14:textId="15CE4D3D" w:rsidR="00E131A2" w:rsidRDefault="00E131A2" w:rsidP="00E131A2">
      <w:pPr>
        <w:pStyle w:val="ListParagraph"/>
        <w:numPr>
          <w:ilvl w:val="0"/>
          <w:numId w:val="28"/>
        </w:numPr>
      </w:pPr>
      <w:r>
        <w:t>As it is the end of the semester I will not be entertaining appeals or corrections to the submissions, however minor, after the due date.</w:t>
      </w:r>
    </w:p>
    <w:p w14:paraId="3BB2DDAE" w14:textId="470090ED" w:rsidR="00D003DB" w:rsidRPr="00D003DB" w:rsidRDefault="00D003DB" w:rsidP="00E131A2"/>
    <w:p w14:paraId="43F96925" w14:textId="56CF3009" w:rsidR="00D65063" w:rsidRDefault="00E131A2" w:rsidP="00D65063">
      <w:pPr>
        <w:pStyle w:val="Heading2"/>
      </w:pPr>
      <w:r>
        <w:t>Extra Credit (4</w:t>
      </w:r>
      <w:r w:rsidR="00FF3636">
        <w:t xml:space="preserve">0 points): </w:t>
      </w:r>
    </w:p>
    <w:p w14:paraId="5CF6BA6A" w14:textId="2DF97A22" w:rsidR="00E131A2" w:rsidRDefault="00E131A2" w:rsidP="00D65063">
      <w:r>
        <w:t>For extra credit I give you 3 options. YOU CAN ONLY DO ONE OF THE OPTIONS – Usability study, AJAX app, or REST tool!</w:t>
      </w:r>
    </w:p>
    <w:p w14:paraId="0F448B69" w14:textId="7A0F93AC" w:rsidR="00E131A2" w:rsidRDefault="00E131A2" w:rsidP="00E131A2">
      <w:pPr>
        <w:pStyle w:val="ListParagraph"/>
        <w:numPr>
          <w:ilvl w:val="0"/>
          <w:numId w:val="29"/>
        </w:numPr>
      </w:pPr>
      <w:r>
        <w:t>Usability study: You have to participate in one of the usability sessions Thursday the 21</w:t>
      </w:r>
      <w:r w:rsidRPr="00E131A2">
        <w:rPr>
          <w:vertAlign w:val="superscript"/>
        </w:rPr>
        <w:t>st</w:t>
      </w:r>
      <w:r>
        <w:t xml:space="preserve"> for approximately 90 minutes.</w:t>
      </w:r>
    </w:p>
    <w:p w14:paraId="524384F6" w14:textId="7040A82F" w:rsidR="00D62325" w:rsidRDefault="00E131A2" w:rsidP="00E131A2">
      <w:pPr>
        <w:pStyle w:val="ListParagraph"/>
        <w:numPr>
          <w:ilvl w:val="0"/>
          <w:numId w:val="29"/>
        </w:numPr>
      </w:pPr>
      <w:r>
        <w:t>Write a web application that</w:t>
      </w:r>
      <w:r w:rsidR="00D62325">
        <w:t xml:space="preserve"> use</w:t>
      </w:r>
      <w:r>
        <w:t>s</w:t>
      </w:r>
      <w:r w:rsidR="00D62325">
        <w:t xml:space="preserve"> </w:t>
      </w:r>
      <w:r>
        <w:t>methods 1, 2, 8, 9, and 10 of your</w:t>
      </w:r>
      <w:r w:rsidR="00D62325">
        <w:t xml:space="preserve"> REST API. </w:t>
      </w:r>
      <w:r>
        <w:t>This application should use AJAX to make calls to your REST API and dynamically update web page(s). In lab 3 there were several screens, you should start with those, although I really do not care what the screens look like as long as you make the AJAX call and DOM manipulate a page.</w:t>
      </w:r>
    </w:p>
    <w:p w14:paraId="7B810EC7" w14:textId="39F10858" w:rsidR="00E131A2" w:rsidRDefault="00E376AC" w:rsidP="00E131A2">
      <w:pPr>
        <w:pStyle w:val="ListParagraph"/>
        <w:numPr>
          <w:ilvl w:val="0"/>
          <w:numId w:val="29"/>
        </w:numPr>
      </w:pPr>
      <w:r>
        <w:t xml:space="preserve">Use a tool such as </w:t>
      </w:r>
      <w:proofErr w:type="spellStart"/>
      <w:r>
        <w:t>Restlet</w:t>
      </w:r>
      <w:proofErr w:type="spellEnd"/>
      <w:r>
        <w:t xml:space="preserve"> Studio (</w:t>
      </w:r>
      <w:hyperlink r:id="rId7" w:history="1">
        <w:r w:rsidRPr="00B50164">
          <w:rPr>
            <w:rStyle w:val="Hyperlink"/>
          </w:rPr>
          <w:t>https://restlet.com/products/restlet-studio/</w:t>
        </w:r>
      </w:hyperlink>
      <w:r>
        <w:t>), Swagger (</w:t>
      </w:r>
      <w:proofErr w:type="spellStart"/>
      <w:r>
        <w:t>SwagEdit</w:t>
      </w:r>
      <w:proofErr w:type="spellEnd"/>
      <w:r>
        <w:t xml:space="preserve">, </w:t>
      </w:r>
      <w:hyperlink r:id="rId8" w:history="1">
        <w:r w:rsidRPr="00B50164">
          <w:rPr>
            <w:rStyle w:val="Hyperlink"/>
          </w:rPr>
          <w:t>https://github.com/RepreZen/SwagEdit</w:t>
        </w:r>
      </w:hyperlink>
      <w:r>
        <w:t>), or API Blueprint’s Aton extensions (</w:t>
      </w:r>
      <w:hyperlink r:id="rId9" w:history="1">
        <w:r w:rsidRPr="00B50164">
          <w:rPr>
            <w:rStyle w:val="Hyperlink"/>
          </w:rPr>
          <w:t>https://apiblueprint.org/tools.html</w:t>
        </w:r>
      </w:hyperlink>
      <w:r>
        <w:t>) to design APIs 1, 2, 8, 9, and 10 and automatically generate the starting code for them (you can do the whole lab this way if you want).</w:t>
      </w:r>
    </w:p>
    <w:p w14:paraId="0350A704" w14:textId="77777777" w:rsidR="00D65063" w:rsidRDefault="00D65063" w:rsidP="00D65063"/>
    <w:p w14:paraId="4823E92B" w14:textId="77777777" w:rsidR="00D65063" w:rsidRDefault="00D65063" w:rsidP="00D65063">
      <w:r w:rsidRPr="00E131A2">
        <w:rPr>
          <w:b/>
        </w:rPr>
        <w:t>SUBMISSION</w:t>
      </w:r>
      <w:r>
        <w:t>:</w:t>
      </w:r>
    </w:p>
    <w:p w14:paraId="24B4F09D" w14:textId="77777777" w:rsidR="00D65063" w:rsidRDefault="00D65063" w:rsidP="00D65063">
      <w:pPr>
        <w:numPr>
          <w:ilvl w:val="0"/>
          <w:numId w:val="16"/>
        </w:numPr>
        <w:ind w:left="360"/>
      </w:pPr>
      <w:r>
        <w:t>Your submission should be named lab1</w:t>
      </w:r>
      <w:proofErr w:type="gramStart"/>
      <w:r>
        <w:t>.&lt;</w:t>
      </w:r>
      <w:proofErr w:type="gramEnd"/>
      <w:r>
        <w:t>asurite1&gt;</w:t>
      </w:r>
      <w:r w:rsidR="00D62325">
        <w:t>[</w:t>
      </w:r>
      <w:r>
        <w:t>.&lt;asurite2&gt;</w:t>
      </w:r>
      <w:r w:rsidR="00D62325">
        <w:t>]</w:t>
      </w:r>
      <w:r>
        <w:t xml:space="preserve">.jar for upload to Blackboard. Only include your </w:t>
      </w:r>
      <w:r w:rsidR="00D62325">
        <w:t xml:space="preserve">Word doc, </w:t>
      </w:r>
      <w:r>
        <w:t>source tree</w:t>
      </w:r>
      <w:r w:rsidR="00D62325">
        <w:t>,</w:t>
      </w:r>
      <w:r>
        <w:t xml:space="preserve"> and build files, not your compiled code and other runtime artifacts</w:t>
      </w:r>
      <w:r w:rsidR="00D62325">
        <w:t xml:space="preserve"> (you can include a lib directory)</w:t>
      </w:r>
      <w:r>
        <w:t>.</w:t>
      </w:r>
    </w:p>
    <w:sectPr w:rsidR="00D65063" w:rsidSect="00D6506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1D76"/>
    <w:multiLevelType w:val="hybridMultilevel"/>
    <w:tmpl w:val="B950A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97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F74C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1B28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2042E3"/>
    <w:multiLevelType w:val="hybridMultilevel"/>
    <w:tmpl w:val="97788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512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EC3C68"/>
    <w:multiLevelType w:val="multilevel"/>
    <w:tmpl w:val="1960FF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C05283E"/>
    <w:multiLevelType w:val="hybridMultilevel"/>
    <w:tmpl w:val="1960FF36"/>
    <w:lvl w:ilvl="0" w:tplc="000F0409">
      <w:start w:val="1"/>
      <w:numFmt w:val="decimal"/>
      <w:lvlText w:val="%1."/>
      <w:lvlJc w:val="left"/>
      <w:pPr>
        <w:ind w:left="360" w:hanging="360"/>
      </w:pPr>
    </w:lvl>
    <w:lvl w:ilvl="1" w:tplc="00190409" w:tentative="1">
      <w:start w:val="1"/>
      <w:numFmt w:val="lowerLetter"/>
      <w:lvlText w:val="%2."/>
      <w:lvlJc w:val="left"/>
      <w:pPr>
        <w:ind w:left="1080" w:hanging="360"/>
      </w:pPr>
    </w:lvl>
    <w:lvl w:ilvl="2" w:tplc="001B0409" w:tentative="1">
      <w:start w:val="1"/>
      <w:numFmt w:val="lowerRoman"/>
      <w:lvlText w:val="%3."/>
      <w:lvlJc w:val="right"/>
      <w:pPr>
        <w:ind w:left="1800" w:hanging="180"/>
      </w:pPr>
    </w:lvl>
    <w:lvl w:ilvl="3" w:tplc="000F0409" w:tentative="1">
      <w:start w:val="1"/>
      <w:numFmt w:val="decimal"/>
      <w:lvlText w:val="%4."/>
      <w:lvlJc w:val="left"/>
      <w:pPr>
        <w:ind w:left="2520" w:hanging="360"/>
      </w:pPr>
    </w:lvl>
    <w:lvl w:ilvl="4" w:tplc="00190409" w:tentative="1">
      <w:start w:val="1"/>
      <w:numFmt w:val="lowerLetter"/>
      <w:lvlText w:val="%5."/>
      <w:lvlJc w:val="left"/>
      <w:pPr>
        <w:ind w:left="3240" w:hanging="360"/>
      </w:pPr>
    </w:lvl>
    <w:lvl w:ilvl="5" w:tplc="001B0409" w:tentative="1">
      <w:start w:val="1"/>
      <w:numFmt w:val="lowerRoman"/>
      <w:lvlText w:val="%6."/>
      <w:lvlJc w:val="right"/>
      <w:pPr>
        <w:ind w:left="3960" w:hanging="180"/>
      </w:pPr>
    </w:lvl>
    <w:lvl w:ilvl="6" w:tplc="000F0409" w:tentative="1">
      <w:start w:val="1"/>
      <w:numFmt w:val="decimal"/>
      <w:lvlText w:val="%7."/>
      <w:lvlJc w:val="left"/>
      <w:pPr>
        <w:ind w:left="4680" w:hanging="360"/>
      </w:pPr>
    </w:lvl>
    <w:lvl w:ilvl="7" w:tplc="00190409" w:tentative="1">
      <w:start w:val="1"/>
      <w:numFmt w:val="lowerLetter"/>
      <w:lvlText w:val="%8."/>
      <w:lvlJc w:val="left"/>
      <w:pPr>
        <w:ind w:left="5400" w:hanging="360"/>
      </w:pPr>
    </w:lvl>
    <w:lvl w:ilvl="8" w:tplc="001B0409" w:tentative="1">
      <w:start w:val="1"/>
      <w:numFmt w:val="lowerRoman"/>
      <w:lvlText w:val="%9."/>
      <w:lvlJc w:val="right"/>
      <w:pPr>
        <w:ind w:left="6120" w:hanging="180"/>
      </w:pPr>
    </w:lvl>
  </w:abstractNum>
  <w:abstractNum w:abstractNumId="8" w15:restartNumberingAfterBreak="0">
    <w:nsid w:val="1D712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08E322B"/>
    <w:multiLevelType w:val="hybridMultilevel"/>
    <w:tmpl w:val="CB7010A6"/>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0" w15:restartNumberingAfterBreak="0">
    <w:nsid w:val="21295DDA"/>
    <w:multiLevelType w:val="hybridMultilevel"/>
    <w:tmpl w:val="A04AE29E"/>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1" w15:restartNumberingAfterBreak="0">
    <w:nsid w:val="215F6B78"/>
    <w:multiLevelType w:val="hybridMultilevel"/>
    <w:tmpl w:val="7074A114"/>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D52BB"/>
    <w:multiLevelType w:val="hybridMultilevel"/>
    <w:tmpl w:val="F5F4225C"/>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102B4"/>
    <w:multiLevelType w:val="hybridMultilevel"/>
    <w:tmpl w:val="79CE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A1619"/>
    <w:multiLevelType w:val="hybridMultilevel"/>
    <w:tmpl w:val="C90E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445D6"/>
    <w:multiLevelType w:val="hybridMultilevel"/>
    <w:tmpl w:val="4B709FBC"/>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6" w15:restartNumberingAfterBreak="0">
    <w:nsid w:val="29A276B5"/>
    <w:multiLevelType w:val="hybridMultilevel"/>
    <w:tmpl w:val="2A742EE6"/>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A58DA"/>
    <w:multiLevelType w:val="hybridMultilevel"/>
    <w:tmpl w:val="E5E6392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8" w15:restartNumberingAfterBreak="0">
    <w:nsid w:val="30976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E75766"/>
    <w:multiLevelType w:val="hybridMultilevel"/>
    <w:tmpl w:val="14D80FF2"/>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22C80"/>
    <w:multiLevelType w:val="hybridMultilevel"/>
    <w:tmpl w:val="96B4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039C1"/>
    <w:multiLevelType w:val="hybridMultilevel"/>
    <w:tmpl w:val="C3260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80C61"/>
    <w:multiLevelType w:val="hybridMultilevel"/>
    <w:tmpl w:val="C83C262A"/>
    <w:lvl w:ilvl="0" w:tplc="000F0409">
      <w:start w:val="1"/>
      <w:numFmt w:val="decimal"/>
      <w:lvlText w:val="%1."/>
      <w:lvlJc w:val="left"/>
      <w:pPr>
        <w:ind w:left="720" w:hanging="360"/>
      </w:pPr>
      <w:rPr>
        <w:rFonts w:hint="default"/>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3" w15:restartNumberingAfterBreak="0">
    <w:nsid w:val="53FC3676"/>
    <w:multiLevelType w:val="hybridMultilevel"/>
    <w:tmpl w:val="05C6D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C2C0E"/>
    <w:multiLevelType w:val="hybridMultilevel"/>
    <w:tmpl w:val="C42C709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5" w15:restartNumberingAfterBreak="0">
    <w:nsid w:val="5A651222"/>
    <w:multiLevelType w:val="hybridMultilevel"/>
    <w:tmpl w:val="CCB869D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6" w15:restartNumberingAfterBreak="0">
    <w:nsid w:val="5C821FBB"/>
    <w:multiLevelType w:val="hybridMultilevel"/>
    <w:tmpl w:val="04FC762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BC5B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8CC231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8"/>
  </w:num>
  <w:num w:numId="4">
    <w:abstractNumId w:val="28"/>
  </w:num>
  <w:num w:numId="5">
    <w:abstractNumId w:val="18"/>
  </w:num>
  <w:num w:numId="6">
    <w:abstractNumId w:val="1"/>
  </w:num>
  <w:num w:numId="7">
    <w:abstractNumId w:val="3"/>
  </w:num>
  <w:num w:numId="8">
    <w:abstractNumId w:val="27"/>
  </w:num>
  <w:num w:numId="9">
    <w:abstractNumId w:val="17"/>
  </w:num>
  <w:num w:numId="10">
    <w:abstractNumId w:val="10"/>
  </w:num>
  <w:num w:numId="11">
    <w:abstractNumId w:val="24"/>
  </w:num>
  <w:num w:numId="12">
    <w:abstractNumId w:val="15"/>
  </w:num>
  <w:num w:numId="13">
    <w:abstractNumId w:val="9"/>
  </w:num>
  <w:num w:numId="14">
    <w:abstractNumId w:val="7"/>
  </w:num>
  <w:num w:numId="15">
    <w:abstractNumId w:val="6"/>
  </w:num>
  <w:num w:numId="16">
    <w:abstractNumId w:val="25"/>
  </w:num>
  <w:num w:numId="17">
    <w:abstractNumId w:val="22"/>
  </w:num>
  <w:num w:numId="18">
    <w:abstractNumId w:val="20"/>
  </w:num>
  <w:num w:numId="19">
    <w:abstractNumId w:val="23"/>
  </w:num>
  <w:num w:numId="20">
    <w:abstractNumId w:val="4"/>
  </w:num>
  <w:num w:numId="21">
    <w:abstractNumId w:val="0"/>
  </w:num>
  <w:num w:numId="22">
    <w:abstractNumId w:val="16"/>
  </w:num>
  <w:num w:numId="23">
    <w:abstractNumId w:val="12"/>
  </w:num>
  <w:num w:numId="24">
    <w:abstractNumId w:val="19"/>
  </w:num>
  <w:num w:numId="25">
    <w:abstractNumId w:val="26"/>
  </w:num>
  <w:num w:numId="26">
    <w:abstractNumId w:val="11"/>
  </w:num>
  <w:num w:numId="27">
    <w:abstractNumId w:val="14"/>
  </w:num>
  <w:num w:numId="28">
    <w:abstractNumId w:val="13"/>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AFE"/>
    <w:rsid w:val="001C702D"/>
    <w:rsid w:val="00430AFE"/>
    <w:rsid w:val="0043628E"/>
    <w:rsid w:val="00477884"/>
    <w:rsid w:val="004B0303"/>
    <w:rsid w:val="00514D34"/>
    <w:rsid w:val="005702F8"/>
    <w:rsid w:val="005878B0"/>
    <w:rsid w:val="005E289F"/>
    <w:rsid w:val="00645E9C"/>
    <w:rsid w:val="00794658"/>
    <w:rsid w:val="007F5D05"/>
    <w:rsid w:val="008108B5"/>
    <w:rsid w:val="00991383"/>
    <w:rsid w:val="00AC56EC"/>
    <w:rsid w:val="00B028C4"/>
    <w:rsid w:val="00BB37E9"/>
    <w:rsid w:val="00BC60E7"/>
    <w:rsid w:val="00D003DB"/>
    <w:rsid w:val="00D62325"/>
    <w:rsid w:val="00D65063"/>
    <w:rsid w:val="00E12789"/>
    <w:rsid w:val="00E131A2"/>
    <w:rsid w:val="00E376AC"/>
    <w:rsid w:val="00EA4402"/>
    <w:rsid w:val="00F04AAE"/>
    <w:rsid w:val="00F355DF"/>
    <w:rsid w:val="00FF36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5C39A"/>
  <w15:docId w15:val="{6C88C07E-FBE0-453C-9BE7-05500BBE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AE"/>
  </w:style>
  <w:style w:type="paragraph" w:styleId="Heading1">
    <w:name w:val="heading 1"/>
    <w:basedOn w:val="Normal"/>
    <w:next w:val="Normal"/>
    <w:qFormat/>
    <w:rsid w:val="00F04AAE"/>
    <w:pPr>
      <w:keepNext/>
      <w:spacing w:before="240" w:after="60"/>
      <w:outlineLvl w:val="0"/>
    </w:pPr>
    <w:rPr>
      <w:rFonts w:ascii="Arial" w:hAnsi="Arial"/>
      <w:b/>
      <w:kern w:val="28"/>
      <w:sz w:val="28"/>
    </w:rPr>
  </w:style>
  <w:style w:type="paragraph" w:styleId="Heading2">
    <w:name w:val="heading 2"/>
    <w:basedOn w:val="Normal"/>
    <w:next w:val="Normal"/>
    <w:qFormat/>
    <w:rsid w:val="00F04AAE"/>
    <w:pPr>
      <w:keepNext/>
      <w:spacing w:before="240" w:after="60"/>
      <w:outlineLvl w:val="1"/>
    </w:pPr>
    <w:rPr>
      <w:rFonts w:ascii="Arial" w:hAnsi="Arial"/>
      <w:b/>
      <w:i/>
      <w:sz w:val="24"/>
    </w:rPr>
  </w:style>
  <w:style w:type="paragraph" w:styleId="Heading3">
    <w:name w:val="heading 3"/>
    <w:basedOn w:val="Normal"/>
    <w:next w:val="Normal"/>
    <w:qFormat/>
    <w:rsid w:val="00F04AAE"/>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04AAE"/>
    <w:rPr>
      <w:sz w:val="24"/>
    </w:rPr>
  </w:style>
  <w:style w:type="paragraph" w:customStyle="1" w:styleId="Code">
    <w:name w:val="Code"/>
    <w:basedOn w:val="Normal"/>
    <w:rsid w:val="00F04AAE"/>
    <w:pPr>
      <w:pBdr>
        <w:top w:val="single" w:sz="4" w:space="1" w:color="auto"/>
        <w:left w:val="single" w:sz="4" w:space="4" w:color="auto"/>
        <w:bottom w:val="single" w:sz="4" w:space="1" w:color="auto"/>
        <w:right w:val="single" w:sz="4" w:space="4" w:color="auto"/>
      </w:pBdr>
      <w:ind w:left="720"/>
    </w:pPr>
    <w:rPr>
      <w:rFonts w:ascii="Courier New" w:hAnsi="Courier New"/>
      <w:sz w:val="18"/>
    </w:rPr>
  </w:style>
  <w:style w:type="character" w:styleId="Hyperlink">
    <w:name w:val="Hyperlink"/>
    <w:basedOn w:val="DefaultParagraphFont"/>
    <w:uiPriority w:val="99"/>
    <w:unhideWhenUsed/>
    <w:rsid w:val="00430AFE"/>
    <w:rPr>
      <w:color w:val="0000FF"/>
      <w:u w:val="single"/>
    </w:rPr>
  </w:style>
  <w:style w:type="character" w:styleId="FollowedHyperlink">
    <w:name w:val="FollowedHyperlink"/>
    <w:basedOn w:val="DefaultParagraphFont"/>
    <w:uiPriority w:val="99"/>
    <w:semiHidden/>
    <w:unhideWhenUsed/>
    <w:rsid w:val="000A6B1D"/>
    <w:rPr>
      <w:color w:val="800080"/>
      <w:u w:val="single"/>
    </w:rPr>
  </w:style>
  <w:style w:type="paragraph" w:styleId="ListParagraph">
    <w:name w:val="List Paragraph"/>
    <w:basedOn w:val="Normal"/>
    <w:uiPriority w:val="34"/>
    <w:qFormat/>
    <w:rsid w:val="007F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preZen/SwagEdit" TargetMode="External"/><Relationship Id="rId3" Type="http://schemas.openxmlformats.org/officeDocument/2006/relationships/settings" Target="settings.xml"/><Relationship Id="rId7" Type="http://schemas.openxmlformats.org/officeDocument/2006/relationships/hyperlink" Target="https://restlet.com/products/restlet-st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wise.com/api.html" TargetMode="External"/><Relationship Id="rId11" Type="http://schemas.openxmlformats.org/officeDocument/2006/relationships/theme" Target="theme/theme1.xml"/><Relationship Id="rId5" Type="http://schemas.openxmlformats.org/officeDocument/2006/relationships/hyperlink" Target="https://developer.github.com/v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blueprint.org/tool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SC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CSCAssignment.dot</Template>
  <TotalTime>285</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CSC636 Distributed Computing</vt:lpstr>
    </vt:vector>
  </TitlesOfParts>
  <Company>self</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CSC636 Distributed Computing</dc:title>
  <dc:subject/>
  <dc:creator>Kevin Gary</dc:creator>
  <cp:keywords/>
  <cp:lastModifiedBy>Ishrat Ahmed</cp:lastModifiedBy>
  <cp:revision>13</cp:revision>
  <cp:lastPrinted>1901-01-01T07:00:00Z</cp:lastPrinted>
  <dcterms:created xsi:type="dcterms:W3CDTF">2016-04-19T20:01:00Z</dcterms:created>
  <dcterms:modified xsi:type="dcterms:W3CDTF">2016-04-30T04:55:00Z</dcterms:modified>
</cp:coreProperties>
</file>